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1C24B" w14:textId="77777777" w:rsidR="00594AD8" w:rsidRPr="002845CB" w:rsidRDefault="00594AD8" w:rsidP="006E2E1B">
      <w:pPr>
        <w:pStyle w:val="13"/>
        <w:spacing w:before="240"/>
        <w:jc w:val="center"/>
        <w:rPr>
          <w:b/>
          <w:sz w:val="32"/>
          <w:szCs w:val="32"/>
        </w:rPr>
      </w:pPr>
      <w:bookmarkStart w:id="0" w:name="_Toc525734930"/>
      <w:bookmarkStart w:id="1" w:name="_Toc525735200"/>
      <w:bookmarkStart w:id="2" w:name="_Toc525735265"/>
      <w:r w:rsidRPr="002845CB">
        <w:rPr>
          <w:b/>
          <w:sz w:val="32"/>
          <w:szCs w:val="32"/>
        </w:rPr>
        <w:t>МИНОБРНАУКИ РОССИИ</w:t>
      </w:r>
      <w:bookmarkEnd w:id="0"/>
      <w:bookmarkEnd w:id="1"/>
      <w:bookmarkEnd w:id="2"/>
    </w:p>
    <w:p w14:paraId="4137B593" w14:textId="77777777" w:rsidR="00594AD8" w:rsidRPr="002845CB" w:rsidRDefault="00594AD8" w:rsidP="00A0225C">
      <w:pPr>
        <w:pStyle w:val="13"/>
        <w:jc w:val="center"/>
        <w:rPr>
          <w:b/>
          <w:sz w:val="32"/>
          <w:szCs w:val="32"/>
        </w:rPr>
      </w:pPr>
      <w:bookmarkStart w:id="3" w:name="_Toc525734931"/>
      <w:bookmarkStart w:id="4" w:name="_Toc525735201"/>
      <w:bookmarkStart w:id="5" w:name="_Toc525735266"/>
      <w:r w:rsidRPr="002845CB">
        <w:rPr>
          <w:b/>
          <w:sz w:val="32"/>
          <w:szCs w:val="32"/>
        </w:rPr>
        <w:t>Санкт-Петербургский государственный</w:t>
      </w:r>
      <w:bookmarkEnd w:id="3"/>
      <w:bookmarkEnd w:id="4"/>
      <w:bookmarkEnd w:id="5"/>
    </w:p>
    <w:p w14:paraId="113DABAF" w14:textId="77777777" w:rsidR="00594AD8" w:rsidRPr="002845CB" w:rsidRDefault="00E64889" w:rsidP="00A0225C">
      <w:pPr>
        <w:pStyle w:val="13"/>
        <w:jc w:val="center"/>
        <w:rPr>
          <w:b/>
          <w:sz w:val="32"/>
          <w:szCs w:val="32"/>
        </w:rPr>
      </w:pPr>
      <w:bookmarkStart w:id="6" w:name="_Toc525734932"/>
      <w:bookmarkStart w:id="7" w:name="_Toc525735202"/>
      <w:bookmarkStart w:id="8" w:name="_Toc525735267"/>
      <w:r w:rsidRPr="002845CB">
        <w:rPr>
          <w:b/>
          <w:sz w:val="32"/>
          <w:szCs w:val="32"/>
        </w:rPr>
        <w:t>электротехнический университет</w:t>
      </w:r>
      <w:bookmarkEnd w:id="6"/>
      <w:bookmarkEnd w:id="7"/>
      <w:bookmarkEnd w:id="8"/>
    </w:p>
    <w:p w14:paraId="05F025E7" w14:textId="77777777" w:rsidR="00594AD8" w:rsidRPr="002845CB" w:rsidRDefault="00594AD8" w:rsidP="00A0225C">
      <w:pPr>
        <w:pStyle w:val="13"/>
        <w:jc w:val="center"/>
        <w:rPr>
          <w:b/>
          <w:sz w:val="32"/>
          <w:szCs w:val="32"/>
        </w:rPr>
      </w:pPr>
      <w:bookmarkStart w:id="9" w:name="_Toc525734933"/>
      <w:bookmarkStart w:id="10" w:name="_Toc525735203"/>
      <w:bookmarkStart w:id="11" w:name="_Toc525735268"/>
      <w:r w:rsidRPr="002845CB">
        <w:rPr>
          <w:b/>
          <w:sz w:val="32"/>
          <w:szCs w:val="32"/>
        </w:rPr>
        <w:t>«ЛЭТИ» им. В.И. Ульянова (Ленина)</w:t>
      </w:r>
      <w:bookmarkEnd w:id="9"/>
      <w:bookmarkEnd w:id="10"/>
      <w:bookmarkEnd w:id="11"/>
    </w:p>
    <w:p w14:paraId="68EAD3C6" w14:textId="739B35A7" w:rsidR="007F6E90" w:rsidRPr="00D02713" w:rsidRDefault="00594AD8" w:rsidP="00A0225C">
      <w:pPr>
        <w:pStyle w:val="13"/>
        <w:jc w:val="center"/>
        <w:rPr>
          <w:b/>
          <w:sz w:val="28"/>
          <w:szCs w:val="28"/>
        </w:rPr>
      </w:pPr>
      <w:bookmarkStart w:id="12" w:name="_Toc525734934"/>
      <w:bookmarkStart w:id="13" w:name="_Toc525735204"/>
      <w:bookmarkStart w:id="14" w:name="_Toc525735269"/>
      <w:r w:rsidRPr="002845CB">
        <w:rPr>
          <w:b/>
          <w:sz w:val="28"/>
          <w:szCs w:val="28"/>
        </w:rPr>
        <w:t xml:space="preserve">Кафедра </w:t>
      </w:r>
      <w:bookmarkEnd w:id="12"/>
      <w:bookmarkEnd w:id="13"/>
      <w:bookmarkEnd w:id="14"/>
      <w:r w:rsidR="00D02713">
        <w:rPr>
          <w:b/>
          <w:sz w:val="28"/>
          <w:szCs w:val="28"/>
        </w:rPr>
        <w:t>САПР</w:t>
      </w:r>
    </w:p>
    <w:p w14:paraId="13CB505D" w14:textId="77777777" w:rsidR="007F6E90" w:rsidRPr="00E478EF" w:rsidRDefault="007F6E90" w:rsidP="00A0225C">
      <w:pPr>
        <w:spacing w:line="360" w:lineRule="auto"/>
        <w:ind w:firstLine="0"/>
        <w:rPr>
          <w:sz w:val="28"/>
          <w:szCs w:val="28"/>
        </w:rPr>
      </w:pPr>
    </w:p>
    <w:p w14:paraId="79D6B5CE" w14:textId="77777777" w:rsidR="00594AD8" w:rsidRDefault="00594AD8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3D099E9D" w14:textId="77777777" w:rsidR="00594AD8" w:rsidRPr="002845CB" w:rsidRDefault="00594AD8" w:rsidP="00A0225C">
      <w:pPr>
        <w:pStyle w:val="13"/>
        <w:jc w:val="center"/>
        <w:rPr>
          <w:b/>
          <w:sz w:val="28"/>
          <w:szCs w:val="28"/>
        </w:rPr>
      </w:pPr>
    </w:p>
    <w:p w14:paraId="03AC1EA8" w14:textId="45503A8D" w:rsidR="00D02713" w:rsidRPr="00A215AF" w:rsidRDefault="00A76C7A" w:rsidP="00A215AF">
      <w:pPr>
        <w:pStyle w:val="13"/>
        <w:jc w:val="center"/>
        <w:rPr>
          <w:b/>
          <w:bCs/>
          <w:caps/>
          <w:spacing w:val="5"/>
          <w:sz w:val="28"/>
          <w:szCs w:val="28"/>
        </w:rPr>
      </w:pPr>
      <w:bookmarkStart w:id="15" w:name="_Toc525734935"/>
      <w:bookmarkStart w:id="16" w:name="_Toc525735205"/>
      <w:bookmarkStart w:id="17" w:name="_Toc525735270"/>
      <w:r w:rsidRPr="002845CB">
        <w:rPr>
          <w:rStyle w:val="aff"/>
          <w:caps/>
          <w:smallCaps w:val="0"/>
          <w:sz w:val="28"/>
          <w:szCs w:val="28"/>
        </w:rPr>
        <w:t>отчет</w:t>
      </w:r>
      <w:bookmarkEnd w:id="15"/>
      <w:bookmarkEnd w:id="16"/>
      <w:bookmarkEnd w:id="17"/>
    </w:p>
    <w:p w14:paraId="33D9642A" w14:textId="03EF0D27" w:rsidR="00D02713" w:rsidRPr="002600B1" w:rsidRDefault="00D02713" w:rsidP="00A0225C">
      <w:pPr>
        <w:pStyle w:val="13"/>
        <w:jc w:val="center"/>
        <w:rPr>
          <w:b/>
          <w:sz w:val="28"/>
          <w:szCs w:val="28"/>
        </w:rPr>
      </w:pPr>
      <w:bookmarkStart w:id="18" w:name="_Toc525734937"/>
      <w:bookmarkStart w:id="19" w:name="_Toc525735207"/>
      <w:bookmarkStart w:id="20" w:name="_Toc525735272"/>
      <w:r>
        <w:rPr>
          <w:b/>
          <w:sz w:val="28"/>
          <w:szCs w:val="28"/>
        </w:rPr>
        <w:t xml:space="preserve">по лабораторной работе № </w:t>
      </w:r>
      <w:r w:rsidR="00B7703F">
        <w:rPr>
          <w:b/>
          <w:sz w:val="28"/>
          <w:szCs w:val="28"/>
        </w:rPr>
        <w:t>2</w:t>
      </w:r>
    </w:p>
    <w:p w14:paraId="47C6BACD" w14:textId="257EF238" w:rsidR="00B06C4C" w:rsidRDefault="00B27337" w:rsidP="00A0225C">
      <w:pPr>
        <w:pStyle w:val="13"/>
        <w:jc w:val="center"/>
        <w:rPr>
          <w:b/>
          <w:sz w:val="28"/>
          <w:szCs w:val="28"/>
        </w:rPr>
      </w:pPr>
      <w:r w:rsidRPr="002845CB">
        <w:rPr>
          <w:b/>
          <w:sz w:val="28"/>
          <w:szCs w:val="28"/>
        </w:rPr>
        <w:t>по дисциплине «</w:t>
      </w:r>
      <w:r w:rsidR="00B7703F">
        <w:rPr>
          <w:b/>
          <w:bCs/>
          <w:sz w:val="28"/>
          <w:szCs w:val="28"/>
        </w:rPr>
        <w:t>Алгоритмы кодирования</w:t>
      </w:r>
      <w:r w:rsidRPr="002845CB">
        <w:rPr>
          <w:b/>
          <w:sz w:val="28"/>
          <w:szCs w:val="28"/>
        </w:rPr>
        <w:t>»</w:t>
      </w:r>
      <w:bookmarkEnd w:id="18"/>
      <w:bookmarkEnd w:id="19"/>
      <w:bookmarkEnd w:id="20"/>
    </w:p>
    <w:p w14:paraId="16BF0F27" w14:textId="0E8CC828" w:rsidR="00D02713" w:rsidRPr="00B7703F" w:rsidRDefault="00D02713" w:rsidP="00A0225C">
      <w:pPr>
        <w:pStyle w:val="13"/>
        <w:jc w:val="center"/>
        <w:rPr>
          <w:b/>
          <w:sz w:val="28"/>
          <w:szCs w:val="28"/>
        </w:rPr>
      </w:pPr>
    </w:p>
    <w:p w14:paraId="6E738649" w14:textId="75D709D8" w:rsidR="00594AD8" w:rsidRDefault="00594AD8" w:rsidP="00D02713">
      <w:pPr>
        <w:pStyle w:val="13"/>
        <w:rPr>
          <w:b/>
          <w:sz w:val="28"/>
          <w:szCs w:val="28"/>
        </w:rPr>
      </w:pPr>
    </w:p>
    <w:p w14:paraId="55A19F19" w14:textId="77777777" w:rsidR="00A215AF" w:rsidRPr="00D02713" w:rsidRDefault="00A215AF" w:rsidP="00D02713">
      <w:pPr>
        <w:pStyle w:val="13"/>
        <w:rPr>
          <w:b/>
          <w:sz w:val="28"/>
          <w:szCs w:val="28"/>
        </w:rPr>
      </w:pPr>
    </w:p>
    <w:p w14:paraId="60F38EAF" w14:textId="77777777" w:rsidR="00040050" w:rsidRDefault="00040050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7AB5CCA0" w14:textId="77777777" w:rsidR="00040050" w:rsidRPr="00BE4534" w:rsidRDefault="00040050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2B781C66" w14:textId="77777777" w:rsidR="00DB1E5E" w:rsidRDefault="00DB1E5E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39E63BB6" w14:textId="77777777" w:rsidR="00F365F1" w:rsidRDefault="00F365F1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508D99F8" w14:textId="77777777" w:rsidR="00F365F1" w:rsidRPr="00BE4534" w:rsidRDefault="00F365F1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6358ABAA" w14:textId="77777777" w:rsidR="00DB1E5E" w:rsidRPr="00216686" w:rsidRDefault="00DB1E5E" w:rsidP="00A0225C">
      <w:pPr>
        <w:spacing w:line="360" w:lineRule="auto"/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57A3A51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BBE7A2A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216686" w:rsidRPr="00216686">
              <w:rPr>
                <w:sz w:val="28"/>
                <w:szCs w:val="28"/>
              </w:rPr>
              <w:t>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617C31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7E642F5" w14:textId="78122EDB" w:rsidR="007F6E90" w:rsidRPr="00216686" w:rsidRDefault="00CC3532" w:rsidP="00CC353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Готовский К.В.</w:t>
            </w:r>
          </w:p>
        </w:tc>
      </w:tr>
      <w:tr w:rsidR="007F6E90" w:rsidRPr="00BE4534" w14:paraId="13E8547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C0064F4" w14:textId="77777777" w:rsidR="007F6E90" w:rsidRPr="006A4BCC" w:rsidRDefault="00594AD8" w:rsidP="00A0225C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DAE11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17BC2AD" w14:textId="470D0210" w:rsidR="007F6E90" w:rsidRPr="00216686" w:rsidRDefault="00D02713" w:rsidP="00A0225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Тутева А.В.</w:t>
            </w:r>
          </w:p>
        </w:tc>
      </w:tr>
    </w:tbl>
    <w:p w14:paraId="5ADE7A32" w14:textId="6233CD07" w:rsidR="00706E41" w:rsidRDefault="00706E41" w:rsidP="00CC3532">
      <w:pPr>
        <w:spacing w:line="360" w:lineRule="auto"/>
        <w:ind w:firstLine="0"/>
        <w:rPr>
          <w:bCs/>
          <w:sz w:val="28"/>
          <w:szCs w:val="28"/>
          <w:lang w:val="en-US"/>
        </w:rPr>
      </w:pPr>
    </w:p>
    <w:p w14:paraId="2402B492" w14:textId="77777777" w:rsidR="006A5A0E" w:rsidRPr="006A5A0E" w:rsidRDefault="006A5A0E" w:rsidP="00A0225C">
      <w:pPr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</w:p>
    <w:p w14:paraId="16D607CE" w14:textId="77777777" w:rsidR="00706E41" w:rsidRPr="00BE4534" w:rsidRDefault="00706E41" w:rsidP="00A0225C">
      <w:pPr>
        <w:spacing w:line="360" w:lineRule="auto"/>
        <w:ind w:firstLine="0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D96E88A" w14:textId="2A58298F" w:rsidR="000864C1" w:rsidRPr="002600B1" w:rsidRDefault="00216686" w:rsidP="00D02713">
      <w:pPr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  <w:r w:rsidRPr="00216686">
        <w:rPr>
          <w:bCs/>
          <w:sz w:val="28"/>
          <w:szCs w:val="28"/>
        </w:rPr>
        <w:t>20</w:t>
      </w:r>
      <w:r w:rsidR="002600B1">
        <w:rPr>
          <w:bCs/>
          <w:sz w:val="28"/>
          <w:szCs w:val="28"/>
          <w:lang w:val="en-US"/>
        </w:rPr>
        <w:t>20</w:t>
      </w:r>
    </w:p>
    <w:p w14:paraId="40F8566A" w14:textId="28778C0A" w:rsidR="006A79F3" w:rsidRDefault="00A413A5" w:rsidP="00A413A5">
      <w:pPr>
        <w:pStyle w:val="2a"/>
      </w:pPr>
      <w:r>
        <w:lastRenderedPageBreak/>
        <w:t>Цель работы</w:t>
      </w:r>
    </w:p>
    <w:p w14:paraId="0D44181A" w14:textId="1D4A6EAB" w:rsidR="00A413A5" w:rsidRPr="00024081" w:rsidRDefault="00433F80" w:rsidP="00A413A5">
      <w:pPr>
        <w:pStyle w:val="120"/>
      </w:pPr>
      <w:r w:rsidRPr="00433F80">
        <w:rPr>
          <w:szCs w:val="24"/>
        </w:rPr>
        <w:t>Реализовать кодирование и деко</w:t>
      </w:r>
      <w:r>
        <w:rPr>
          <w:szCs w:val="24"/>
        </w:rPr>
        <w:t xml:space="preserve">дирование по алгоритму </w:t>
      </w:r>
      <w:r w:rsidRPr="00433F80">
        <w:rPr>
          <w:szCs w:val="24"/>
        </w:rPr>
        <w:t>Шеннона-</w:t>
      </w:r>
      <w:proofErr w:type="spellStart"/>
      <w:r w:rsidRPr="00433F80">
        <w:rPr>
          <w:szCs w:val="24"/>
        </w:rPr>
        <w:t>Фано</w:t>
      </w:r>
      <w:proofErr w:type="spellEnd"/>
      <w:r w:rsidR="008E2B3D">
        <w:rPr>
          <w:rFonts w:ascii="Arial" w:hAnsi="Arial" w:cs="Arial"/>
        </w:rPr>
        <w:t>.</w:t>
      </w:r>
    </w:p>
    <w:p w14:paraId="3F0687EC" w14:textId="253AB4B3" w:rsidR="004F182F" w:rsidRDefault="004F182F" w:rsidP="004F182F">
      <w:pPr>
        <w:pStyle w:val="2a"/>
      </w:pPr>
      <w:r>
        <w:t>Описание реализуемого класса</w:t>
      </w:r>
    </w:p>
    <w:p w14:paraId="77CF3C99" w14:textId="54E27877" w:rsidR="004F182F" w:rsidRPr="004F182F" w:rsidRDefault="000D2785" w:rsidP="009B06D6">
      <w:pPr>
        <w:pStyle w:val="120"/>
      </w:pPr>
      <w:r>
        <w:t xml:space="preserve">Класс </w:t>
      </w:r>
      <w:r w:rsidR="008403AE" w:rsidRPr="008403AE">
        <w:rPr>
          <w:color w:val="5B9BD5" w:themeColor="accent5"/>
        </w:rPr>
        <w:t>Shennon_Fano</w:t>
      </w:r>
      <w:r>
        <w:t xml:space="preserve">, содержит вложенный класс </w:t>
      </w:r>
      <w:proofErr w:type="spellStart"/>
      <w:r>
        <w:t>Node</w:t>
      </w:r>
      <w:proofErr w:type="spellEnd"/>
      <w:r>
        <w:t>, к</w:t>
      </w:r>
      <w:r w:rsidR="008403AE">
        <w:t xml:space="preserve">оторый в свою очередь имеет три </w:t>
      </w:r>
      <w:r>
        <w:t xml:space="preserve">публичных поля: указатели на </w:t>
      </w:r>
      <w:proofErr w:type="spellStart"/>
      <w:r w:rsidRPr="000D2785">
        <w:rPr>
          <w:color w:val="5B9BD5" w:themeColor="accent5"/>
        </w:rPr>
        <w:t>Node</w:t>
      </w:r>
      <w:proofErr w:type="spellEnd"/>
      <w:r w:rsidRPr="000D2785">
        <w:rPr>
          <w:color w:val="5B9BD5" w:themeColor="accent5"/>
        </w:rPr>
        <w:t xml:space="preserve"> *</w:t>
      </w:r>
      <w:proofErr w:type="spellStart"/>
      <w:r w:rsidRPr="000D2785">
        <w:rPr>
          <w:color w:val="5B9BD5" w:themeColor="accent5"/>
        </w:rPr>
        <w:t>Left</w:t>
      </w:r>
      <w:proofErr w:type="spellEnd"/>
      <w:r>
        <w:t xml:space="preserve"> (Указатель на левый элемент), </w:t>
      </w:r>
      <w:proofErr w:type="spellStart"/>
      <w:r w:rsidRPr="000D2785">
        <w:rPr>
          <w:color w:val="5B9BD5" w:themeColor="accent5"/>
        </w:rPr>
        <w:t>Node</w:t>
      </w:r>
      <w:proofErr w:type="spellEnd"/>
      <w:r w:rsidRPr="000D2785">
        <w:rPr>
          <w:color w:val="5B9BD5" w:themeColor="accent5"/>
        </w:rPr>
        <w:t xml:space="preserve"> *</w:t>
      </w:r>
      <w:proofErr w:type="spellStart"/>
      <w:r w:rsidRPr="000D2785">
        <w:rPr>
          <w:color w:val="5B9BD5" w:themeColor="accent5"/>
        </w:rPr>
        <w:t>Right</w:t>
      </w:r>
      <w:proofErr w:type="spellEnd"/>
      <w:r w:rsidR="008403AE">
        <w:t xml:space="preserve"> </w:t>
      </w:r>
      <w:r>
        <w:t xml:space="preserve">(Указатель на правый элемент) и переменную </w:t>
      </w:r>
      <w:proofErr w:type="spellStart"/>
      <w:r>
        <w:t>value</w:t>
      </w:r>
      <w:proofErr w:type="spellEnd"/>
      <w:r>
        <w:t xml:space="preserve"> кла</w:t>
      </w:r>
      <w:r w:rsidR="008403AE">
        <w:t xml:space="preserve">сса </w:t>
      </w:r>
      <w:proofErr w:type="spellStart"/>
      <w:r w:rsidR="008403AE">
        <w:t>Pair</w:t>
      </w:r>
      <w:proofErr w:type="spellEnd"/>
      <w:r w:rsidR="008403AE">
        <w:t xml:space="preserve"> (вспомогательный класс, </w:t>
      </w:r>
      <w:r>
        <w:t>состоящий из двух публичных шаблонных полей). А</w:t>
      </w:r>
      <w:r w:rsidR="008403AE">
        <w:t xml:space="preserve"> сам класс имеет поля </w:t>
      </w:r>
      <w:proofErr w:type="spellStart"/>
      <w:r w:rsidR="008403AE">
        <w:t>Node</w:t>
      </w:r>
      <w:proofErr w:type="spellEnd"/>
      <w:r w:rsidR="008403AE">
        <w:t xml:space="preserve">* </w:t>
      </w:r>
      <w:proofErr w:type="spellStart"/>
      <w:r w:rsidR="009B06D6" w:rsidRPr="009B06D6">
        <w:t>head</w:t>
      </w:r>
      <w:proofErr w:type="spellEnd"/>
      <w:r w:rsidR="008403AE">
        <w:t xml:space="preserve"> </w:t>
      </w:r>
      <w:r>
        <w:t xml:space="preserve">(вершина дерева) и </w:t>
      </w:r>
      <w:proofErr w:type="spellStart"/>
      <w:r w:rsidRPr="000D2785">
        <w:rPr>
          <w:color w:val="5B9BD5" w:themeColor="accent5"/>
        </w:rPr>
        <w:t>List</w:t>
      </w:r>
      <w:proofErr w:type="spellEnd"/>
      <w:r>
        <w:t>&lt;</w:t>
      </w:r>
      <w:proofErr w:type="spellStart"/>
      <w:r w:rsidRPr="000D2785">
        <w:rPr>
          <w:color w:val="5B9BD5" w:themeColor="accent5"/>
        </w:rPr>
        <w:t>Pair</w:t>
      </w:r>
      <w:proofErr w:type="spellEnd"/>
      <w:r>
        <w:t>&lt;</w:t>
      </w:r>
      <w:proofErr w:type="spellStart"/>
      <w:proofErr w:type="gramStart"/>
      <w:r w:rsidRPr="000D2785">
        <w:rPr>
          <w:color w:val="4515F3"/>
        </w:rPr>
        <w:t>char,int</w:t>
      </w:r>
      <w:proofErr w:type="spellEnd"/>
      <w:proofErr w:type="gramEnd"/>
      <w:r>
        <w:t xml:space="preserve">&gt;&gt;* </w:t>
      </w:r>
      <w:proofErr w:type="spellStart"/>
      <w:r>
        <w:t>list_symbol</w:t>
      </w:r>
      <w:proofErr w:type="spellEnd"/>
      <w:r>
        <w:t xml:space="preserve"> (список символов в дереве).</w:t>
      </w:r>
      <w:r w:rsidR="008403AE">
        <w:t xml:space="preserve"> </w:t>
      </w:r>
      <w:r>
        <w:t>Сам класс</w:t>
      </w:r>
      <w:r w:rsidR="008403AE">
        <w:t xml:space="preserve"> </w:t>
      </w:r>
      <w:r>
        <w:t>подразумевает собой дерево кодирования построенное на основе алгоритма кодирования</w:t>
      </w:r>
      <w:r w:rsidR="008403AE">
        <w:t xml:space="preserve"> </w:t>
      </w:r>
      <w:r w:rsidR="008403AE" w:rsidRPr="008403AE">
        <w:t>Шеннона-</w:t>
      </w:r>
      <w:proofErr w:type="spellStart"/>
      <w:r w:rsidR="008403AE" w:rsidRPr="008403AE">
        <w:t>Фано</w:t>
      </w:r>
      <w:proofErr w:type="spellEnd"/>
      <w:r>
        <w:t>. Класс содержит следующие методы</w:t>
      </w:r>
      <w:r>
        <w:rPr>
          <w:rFonts w:eastAsia="Calibri"/>
          <w:szCs w:val="24"/>
          <w:lang w:eastAsia="en-US"/>
        </w:rPr>
        <w:t>:</w:t>
      </w:r>
      <w:r w:rsidR="008C0818">
        <w:rPr>
          <w:rFonts w:eastAsia="Calibri"/>
          <w:szCs w:val="24"/>
          <w:lang w:eastAsia="en-US"/>
        </w:rPr>
        <w:t xml:space="preserve"> </w:t>
      </w:r>
    </w:p>
    <w:p w14:paraId="271D34DE" w14:textId="52F06303" w:rsidR="00EB0DCD" w:rsidRDefault="00EB0DCD" w:rsidP="000D2785">
      <w:pPr>
        <w:pStyle w:val="120"/>
        <w:numPr>
          <w:ilvl w:val="0"/>
          <w:numId w:val="33"/>
        </w:numPr>
      </w:pPr>
      <w:proofErr w:type="spellStart"/>
      <w:r>
        <w:t>Констуктор</w:t>
      </w:r>
      <w:proofErr w:type="spellEnd"/>
      <w:r>
        <w:t xml:space="preserve"> – </w:t>
      </w:r>
      <w:r w:rsidR="000D2785">
        <w:t xml:space="preserve">который получает на вход строку, и строит список типа </w:t>
      </w:r>
      <w:proofErr w:type="spellStart"/>
      <w:r w:rsidR="000D2785">
        <w:t>Node</w:t>
      </w:r>
      <w:proofErr w:type="spellEnd"/>
      <w:r w:rsidR="000D2785">
        <w:t xml:space="preserve"> символов и их частоты появления в строке. Потом этот список передаётся в функцию </w:t>
      </w:r>
      <w:proofErr w:type="spellStart"/>
      <w:r w:rsidR="000D2785" w:rsidRPr="000D2785">
        <w:rPr>
          <w:i/>
        </w:rPr>
        <w:t>build_tree</w:t>
      </w:r>
      <w:proofErr w:type="spellEnd"/>
      <w:r>
        <w:t>.</w:t>
      </w:r>
    </w:p>
    <w:p w14:paraId="2681E100" w14:textId="01DCF367" w:rsidR="00EB0DCD" w:rsidRDefault="00EB0DCD" w:rsidP="000D2785">
      <w:pPr>
        <w:pStyle w:val="120"/>
        <w:numPr>
          <w:ilvl w:val="0"/>
          <w:numId w:val="33"/>
        </w:numPr>
      </w:pPr>
      <w:r>
        <w:t xml:space="preserve">Деструктор – </w:t>
      </w:r>
      <w:r w:rsidR="000D2785">
        <w:t xml:space="preserve">реализован деструктор, который вызывает метод </w:t>
      </w:r>
      <w:proofErr w:type="spellStart"/>
      <w:r w:rsidR="000D2785">
        <w:t>clear</w:t>
      </w:r>
      <w:proofErr w:type="spellEnd"/>
      <w:r w:rsidR="000D2785">
        <w:t xml:space="preserve"> (на основе обычного удаления двоичного дерева)</w:t>
      </w:r>
      <w:r>
        <w:t>.</w:t>
      </w:r>
    </w:p>
    <w:p w14:paraId="3B37B868" w14:textId="5A03ADEB" w:rsidR="00953E92" w:rsidRDefault="00B5466D" w:rsidP="000D2785">
      <w:pPr>
        <w:pStyle w:val="120"/>
        <w:numPr>
          <w:ilvl w:val="0"/>
          <w:numId w:val="33"/>
        </w:numPr>
      </w:pPr>
      <w:r w:rsidRPr="00B5466D">
        <w:rPr>
          <w:rFonts w:eastAsia="Calibri"/>
          <w:color w:val="2B91AF"/>
          <w:szCs w:val="19"/>
          <w:lang w:val="en-US" w:eastAsia="en-US"/>
        </w:rPr>
        <w:t>Node</w:t>
      </w:r>
      <w:r w:rsidRPr="00B5466D">
        <w:rPr>
          <w:rFonts w:eastAsia="Calibri"/>
          <w:szCs w:val="19"/>
          <w:lang w:val="en-US" w:eastAsia="en-US"/>
        </w:rPr>
        <w:t xml:space="preserve">* </w:t>
      </w:r>
      <w:proofErr w:type="spellStart"/>
      <w:r w:rsidRPr="00B5466D">
        <w:rPr>
          <w:rFonts w:eastAsia="Calibri"/>
          <w:szCs w:val="19"/>
          <w:lang w:val="en-US" w:eastAsia="en-US"/>
        </w:rPr>
        <w:t>build_</w:t>
      </w:r>
      <w:proofErr w:type="gramStart"/>
      <w:r w:rsidRPr="00B5466D">
        <w:rPr>
          <w:rFonts w:eastAsia="Calibri"/>
          <w:szCs w:val="19"/>
          <w:lang w:val="en-US" w:eastAsia="en-US"/>
        </w:rPr>
        <w:t>tree</w:t>
      </w:r>
      <w:proofErr w:type="spellEnd"/>
      <w:r w:rsidRPr="00B5466D">
        <w:rPr>
          <w:rFonts w:eastAsia="Calibri"/>
          <w:szCs w:val="19"/>
          <w:lang w:val="en-US" w:eastAsia="en-US"/>
        </w:rPr>
        <w:t>(</w:t>
      </w:r>
      <w:proofErr w:type="gramEnd"/>
      <w:r w:rsidRPr="00B5466D">
        <w:rPr>
          <w:rFonts w:eastAsia="Calibri"/>
          <w:color w:val="2B91AF"/>
          <w:szCs w:val="19"/>
          <w:lang w:val="en-US" w:eastAsia="en-US"/>
        </w:rPr>
        <w:t>Node</w:t>
      </w:r>
      <w:r w:rsidRPr="00B5466D">
        <w:rPr>
          <w:rFonts w:eastAsia="Calibri"/>
          <w:szCs w:val="19"/>
          <w:lang w:val="en-US" w:eastAsia="en-US"/>
        </w:rPr>
        <w:t xml:space="preserve">*&amp; </w:t>
      </w:r>
      <w:r w:rsidRPr="00B5466D">
        <w:rPr>
          <w:rFonts w:eastAsia="Calibri"/>
          <w:color w:val="808080"/>
          <w:szCs w:val="19"/>
          <w:lang w:val="en-US" w:eastAsia="en-US"/>
        </w:rPr>
        <w:t>root</w:t>
      </w:r>
      <w:r w:rsidRPr="00B5466D">
        <w:rPr>
          <w:rFonts w:eastAsia="Calibri"/>
          <w:szCs w:val="19"/>
          <w:lang w:val="en-US" w:eastAsia="en-US"/>
        </w:rPr>
        <w:t xml:space="preserve">, </w:t>
      </w:r>
      <w:r w:rsidRPr="00B5466D">
        <w:rPr>
          <w:rFonts w:eastAsia="Calibri"/>
          <w:color w:val="2B91AF"/>
          <w:szCs w:val="19"/>
          <w:lang w:val="en-US" w:eastAsia="en-US"/>
        </w:rPr>
        <w:t>List</w:t>
      </w:r>
      <w:r w:rsidRPr="00B5466D">
        <w:rPr>
          <w:rFonts w:eastAsia="Calibri"/>
          <w:szCs w:val="19"/>
          <w:lang w:val="en-US" w:eastAsia="en-US"/>
        </w:rPr>
        <w:t>&lt;</w:t>
      </w:r>
      <w:r w:rsidRPr="00B5466D">
        <w:rPr>
          <w:rFonts w:eastAsia="Calibri"/>
          <w:color w:val="2B91AF"/>
          <w:szCs w:val="19"/>
          <w:lang w:val="en-US" w:eastAsia="en-US"/>
        </w:rPr>
        <w:t>Pair</w:t>
      </w:r>
      <w:r w:rsidRPr="00B5466D">
        <w:rPr>
          <w:rFonts w:eastAsia="Calibri"/>
          <w:szCs w:val="19"/>
          <w:lang w:val="en-US" w:eastAsia="en-US"/>
        </w:rPr>
        <w:t>&lt;</w:t>
      </w:r>
      <w:r w:rsidRPr="00B5466D">
        <w:rPr>
          <w:rFonts w:eastAsia="Calibri"/>
          <w:color w:val="0000FF"/>
          <w:szCs w:val="19"/>
          <w:lang w:val="en-US" w:eastAsia="en-US"/>
        </w:rPr>
        <w:t>char</w:t>
      </w:r>
      <w:r w:rsidRPr="00B5466D">
        <w:rPr>
          <w:rFonts w:eastAsia="Calibri"/>
          <w:szCs w:val="19"/>
          <w:lang w:val="en-US" w:eastAsia="en-US"/>
        </w:rPr>
        <w:t xml:space="preserve">, </w:t>
      </w:r>
      <w:proofErr w:type="spellStart"/>
      <w:r w:rsidRPr="00B5466D">
        <w:rPr>
          <w:rFonts w:eastAsia="Calibri"/>
          <w:color w:val="0000FF"/>
          <w:szCs w:val="19"/>
          <w:lang w:val="en-US" w:eastAsia="en-US"/>
        </w:rPr>
        <w:t>int</w:t>
      </w:r>
      <w:proofErr w:type="spellEnd"/>
      <w:r w:rsidRPr="00B5466D">
        <w:rPr>
          <w:rFonts w:eastAsia="Calibri"/>
          <w:szCs w:val="19"/>
          <w:lang w:val="en-US" w:eastAsia="en-US"/>
        </w:rPr>
        <w:t xml:space="preserve">&gt;&gt;*&amp; </w:t>
      </w:r>
      <w:r w:rsidRPr="00B5466D">
        <w:rPr>
          <w:rFonts w:eastAsia="Calibri"/>
          <w:color w:val="808080"/>
          <w:szCs w:val="19"/>
          <w:lang w:val="en-US" w:eastAsia="en-US"/>
        </w:rPr>
        <w:t>list</w:t>
      </w:r>
      <w:r w:rsidRPr="00B5466D">
        <w:rPr>
          <w:rFonts w:eastAsia="Calibri"/>
          <w:szCs w:val="19"/>
          <w:lang w:val="en-US" w:eastAsia="en-US"/>
        </w:rPr>
        <w:t>)</w:t>
      </w:r>
      <w:r w:rsidR="000D2785" w:rsidRPr="00B5466D">
        <w:rPr>
          <w:sz w:val="36"/>
          <w:lang w:val="en-US"/>
        </w:rPr>
        <w:t xml:space="preserve"> </w:t>
      </w:r>
      <w:r w:rsidR="000D2785" w:rsidRPr="000D2785">
        <w:rPr>
          <w:lang w:val="en-US"/>
        </w:rPr>
        <w:t xml:space="preserve">– </w:t>
      </w:r>
      <w:proofErr w:type="spellStart"/>
      <w:r w:rsidR="000D2785" w:rsidRPr="000D2785">
        <w:rPr>
          <w:lang w:val="en-US"/>
        </w:rPr>
        <w:t>функция</w:t>
      </w:r>
      <w:proofErr w:type="spellEnd"/>
      <w:r w:rsidR="000D2785" w:rsidRPr="000D2785">
        <w:rPr>
          <w:lang w:val="en-US"/>
        </w:rPr>
        <w:t xml:space="preserve"> </w:t>
      </w:r>
      <w:proofErr w:type="spellStart"/>
      <w:r w:rsidR="000D2785" w:rsidRPr="000D2785">
        <w:rPr>
          <w:lang w:val="en-US"/>
        </w:rPr>
        <w:t>построения</w:t>
      </w:r>
      <w:proofErr w:type="spellEnd"/>
      <w:r w:rsidR="000D2785" w:rsidRPr="000D2785">
        <w:rPr>
          <w:lang w:val="en-US"/>
        </w:rPr>
        <w:t xml:space="preserve"> </w:t>
      </w:r>
      <w:proofErr w:type="spellStart"/>
      <w:r w:rsidR="000D2785" w:rsidRPr="000D2785">
        <w:rPr>
          <w:lang w:val="en-US"/>
        </w:rPr>
        <w:t>дерева</w:t>
      </w:r>
      <w:proofErr w:type="spellEnd"/>
      <w:r w:rsidR="000D2785" w:rsidRPr="000D2785">
        <w:rPr>
          <w:lang w:val="en-US"/>
        </w:rPr>
        <w:t xml:space="preserve"> </w:t>
      </w:r>
      <w:proofErr w:type="spellStart"/>
      <w:r w:rsidR="000D2785" w:rsidRPr="000D2785">
        <w:rPr>
          <w:lang w:val="en-US"/>
        </w:rPr>
        <w:t>кодирования</w:t>
      </w:r>
      <w:proofErr w:type="spellEnd"/>
      <w:r w:rsidR="000D2785" w:rsidRPr="000D2785">
        <w:rPr>
          <w:lang w:val="en-US"/>
        </w:rPr>
        <w:t xml:space="preserve">. </w:t>
      </w:r>
      <w:r w:rsidR="000D2785" w:rsidRPr="000D2785">
        <w:t xml:space="preserve">Само добавление проходит по следующему алгоритму: </w:t>
      </w:r>
      <w:r w:rsidR="0060390B">
        <w:t>проверяем, есть ли хотя бы один элемент списка для создания дерева;</w:t>
      </w:r>
      <w:r w:rsidR="0060390B" w:rsidRPr="0060390B">
        <w:t xml:space="preserve"> </w:t>
      </w:r>
      <w:r w:rsidR="0060390B">
        <w:t>если элемент один, делаем его корнем и всё</w:t>
      </w:r>
      <w:r w:rsidR="0060390B" w:rsidRPr="0060390B">
        <w:t xml:space="preserve">; </w:t>
      </w:r>
      <w:r w:rsidR="0060390B">
        <w:t xml:space="preserve">иначе разделяем на 2 список и уходим в рекурсию до тех пор, пока листьями не будут </w:t>
      </w:r>
      <w:proofErr w:type="spellStart"/>
      <w:r w:rsidR="0060390B">
        <w:t>односимвольные</w:t>
      </w:r>
      <w:proofErr w:type="spellEnd"/>
      <w:r w:rsidR="0060390B">
        <w:t xml:space="preserve"> элементы</w:t>
      </w:r>
      <w:r w:rsidR="000D2785" w:rsidRPr="000D2785">
        <w:t>.</w:t>
      </w:r>
    </w:p>
    <w:p w14:paraId="008A4F0D" w14:textId="75829CBF" w:rsidR="0060390B" w:rsidRDefault="0060390B" w:rsidP="0060390B">
      <w:pPr>
        <w:pStyle w:val="120"/>
        <w:numPr>
          <w:ilvl w:val="0"/>
          <w:numId w:val="33"/>
        </w:numPr>
      </w:pPr>
      <w:proofErr w:type="spellStart"/>
      <w:r w:rsidRPr="0060390B">
        <w:rPr>
          <w:color w:val="5B9BD5" w:themeColor="accent5"/>
        </w:rPr>
        <w:t>Map</w:t>
      </w:r>
      <w:proofErr w:type="spellEnd"/>
      <w:r w:rsidRPr="0060390B">
        <w:t>&lt;</w:t>
      </w:r>
      <w:proofErr w:type="spellStart"/>
      <w:proofErr w:type="gramStart"/>
      <w:r w:rsidRPr="0060390B">
        <w:rPr>
          <w:color w:val="4515F3"/>
        </w:rPr>
        <w:t>char</w:t>
      </w:r>
      <w:r w:rsidRPr="0060390B">
        <w:t>,</w:t>
      </w:r>
      <w:r w:rsidRPr="0060390B">
        <w:rPr>
          <w:color w:val="5B9BD5" w:themeColor="accent5"/>
        </w:rPr>
        <w:t>string</w:t>
      </w:r>
      <w:proofErr w:type="spellEnd"/>
      <w:proofErr w:type="gramEnd"/>
      <w:r w:rsidRPr="0060390B">
        <w:t xml:space="preserve">&gt;*&amp; </w:t>
      </w:r>
      <w:proofErr w:type="spellStart"/>
      <w:r w:rsidRPr="0060390B">
        <w:t>get_tree_with_code</w:t>
      </w:r>
      <w:proofErr w:type="spellEnd"/>
      <w:r w:rsidRPr="0060390B">
        <w:t>() – функция получения ассоциативного</w:t>
      </w:r>
      <w:r>
        <w:t xml:space="preserve"> </w:t>
      </w:r>
      <w:r w:rsidRPr="0060390B">
        <w:t xml:space="preserve">массива символов и их кодов. Для этого вызывается функция </w:t>
      </w:r>
      <w:proofErr w:type="spellStart"/>
      <w:r w:rsidR="004C6104">
        <w:rPr>
          <w:i/>
        </w:rPr>
        <w:t>fill_tree</w:t>
      </w:r>
      <w:proofErr w:type="spellEnd"/>
      <w:r>
        <w:t>.</w:t>
      </w:r>
    </w:p>
    <w:p w14:paraId="2EC43D6E" w14:textId="6BA520DF" w:rsidR="004C6104" w:rsidRDefault="004C6104" w:rsidP="004C6104">
      <w:pPr>
        <w:pStyle w:val="120"/>
        <w:numPr>
          <w:ilvl w:val="0"/>
          <w:numId w:val="33"/>
        </w:numPr>
      </w:pPr>
      <w:r w:rsidRPr="004C6104">
        <w:rPr>
          <w:color w:val="4515F3"/>
        </w:rPr>
        <w:t>void</w:t>
      </w:r>
      <w:r w:rsidRPr="004C6104">
        <w:t xml:space="preserve"> </w:t>
      </w:r>
      <w:r w:rsidRPr="004C6104">
        <w:rPr>
          <w:lang w:val="en-US"/>
        </w:rPr>
        <w:t>fill</w:t>
      </w:r>
      <w:r w:rsidRPr="004C6104">
        <w:t>_</w:t>
      </w:r>
      <w:r w:rsidRPr="004C6104">
        <w:rPr>
          <w:lang w:val="en-US"/>
        </w:rPr>
        <w:t>tree</w:t>
      </w:r>
      <w:r w:rsidRPr="004C6104">
        <w:t xml:space="preserve"> (</w:t>
      </w:r>
      <w:proofErr w:type="spellStart"/>
      <w:r w:rsidRPr="004C6104">
        <w:rPr>
          <w:rFonts w:eastAsia="Calibri"/>
          <w:color w:val="2B91AF"/>
          <w:szCs w:val="19"/>
          <w:lang w:eastAsia="en-US"/>
        </w:rPr>
        <w:t>Map</w:t>
      </w:r>
      <w:proofErr w:type="spellEnd"/>
      <w:r w:rsidRPr="004C6104">
        <w:rPr>
          <w:rFonts w:eastAsia="Calibri"/>
          <w:szCs w:val="19"/>
          <w:lang w:eastAsia="en-US"/>
        </w:rPr>
        <w:t>&lt;</w:t>
      </w:r>
      <w:proofErr w:type="spellStart"/>
      <w:r w:rsidRPr="004C6104">
        <w:rPr>
          <w:rFonts w:eastAsia="Calibri"/>
          <w:color w:val="0000FF"/>
          <w:szCs w:val="19"/>
          <w:lang w:eastAsia="en-US"/>
        </w:rPr>
        <w:t>char</w:t>
      </w:r>
      <w:proofErr w:type="spellEnd"/>
      <w:r w:rsidRPr="004C6104">
        <w:rPr>
          <w:rFonts w:eastAsia="Calibri"/>
          <w:szCs w:val="19"/>
          <w:lang w:eastAsia="en-US"/>
        </w:rPr>
        <w:t xml:space="preserve">, </w:t>
      </w:r>
      <w:proofErr w:type="spellStart"/>
      <w:r w:rsidRPr="004C6104">
        <w:rPr>
          <w:rFonts w:eastAsia="Calibri"/>
          <w:color w:val="2B91AF"/>
          <w:szCs w:val="19"/>
          <w:lang w:eastAsia="en-US"/>
        </w:rPr>
        <w:t>string</w:t>
      </w:r>
      <w:proofErr w:type="spellEnd"/>
      <w:r w:rsidRPr="004C6104">
        <w:rPr>
          <w:rFonts w:eastAsia="Calibri"/>
          <w:szCs w:val="19"/>
          <w:lang w:eastAsia="en-US"/>
        </w:rPr>
        <w:t xml:space="preserve">&gt;* </w:t>
      </w:r>
      <w:proofErr w:type="spellStart"/>
      <w:r w:rsidRPr="004C6104">
        <w:rPr>
          <w:rFonts w:eastAsia="Calibri"/>
          <w:color w:val="808080"/>
          <w:szCs w:val="19"/>
          <w:lang w:eastAsia="en-US"/>
        </w:rPr>
        <w:t>shennon</w:t>
      </w:r>
      <w:proofErr w:type="spellEnd"/>
      <w:r w:rsidRPr="004C6104">
        <w:rPr>
          <w:rFonts w:eastAsia="Calibri"/>
          <w:szCs w:val="19"/>
          <w:lang w:eastAsia="en-US"/>
        </w:rPr>
        <w:t xml:space="preserve">, </w:t>
      </w:r>
      <w:proofErr w:type="spellStart"/>
      <w:r w:rsidRPr="004C6104">
        <w:rPr>
          <w:rFonts w:eastAsia="Calibri"/>
          <w:color w:val="2B91AF"/>
          <w:szCs w:val="19"/>
          <w:lang w:eastAsia="en-US"/>
        </w:rPr>
        <w:t>Node</w:t>
      </w:r>
      <w:proofErr w:type="spellEnd"/>
      <w:r w:rsidRPr="004C6104">
        <w:rPr>
          <w:rFonts w:eastAsia="Calibri"/>
          <w:szCs w:val="19"/>
          <w:lang w:eastAsia="en-US"/>
        </w:rPr>
        <w:t xml:space="preserve">* </w:t>
      </w:r>
      <w:proofErr w:type="spellStart"/>
      <w:r w:rsidRPr="004C6104">
        <w:rPr>
          <w:rFonts w:eastAsia="Calibri"/>
          <w:color w:val="808080"/>
          <w:szCs w:val="19"/>
          <w:lang w:eastAsia="en-US"/>
        </w:rPr>
        <w:t>root</w:t>
      </w:r>
      <w:proofErr w:type="spellEnd"/>
      <w:r w:rsidRPr="004C6104">
        <w:rPr>
          <w:rFonts w:eastAsia="Calibri"/>
          <w:szCs w:val="19"/>
          <w:lang w:eastAsia="en-US"/>
        </w:rPr>
        <w:t xml:space="preserve">, </w:t>
      </w:r>
      <w:proofErr w:type="spellStart"/>
      <w:r w:rsidRPr="004C6104">
        <w:rPr>
          <w:rFonts w:eastAsia="Calibri"/>
          <w:color w:val="2B91AF"/>
          <w:szCs w:val="19"/>
          <w:lang w:eastAsia="en-US"/>
        </w:rPr>
        <w:t>string</w:t>
      </w:r>
      <w:proofErr w:type="spellEnd"/>
      <w:r w:rsidRPr="004C6104">
        <w:rPr>
          <w:rFonts w:eastAsia="Calibri"/>
          <w:szCs w:val="19"/>
          <w:lang w:eastAsia="en-US"/>
        </w:rPr>
        <w:t xml:space="preserve"> </w:t>
      </w:r>
      <w:proofErr w:type="spellStart"/>
      <w:r w:rsidRPr="004C6104">
        <w:rPr>
          <w:rFonts w:eastAsia="Calibri"/>
          <w:color w:val="808080"/>
          <w:szCs w:val="19"/>
          <w:lang w:eastAsia="en-US"/>
        </w:rPr>
        <w:t>cur</w:t>
      </w:r>
      <w:proofErr w:type="spellEnd"/>
      <w:r w:rsidRPr="004C6104">
        <w:t>) – функция</w:t>
      </w:r>
      <w:r>
        <w:t xml:space="preserve"> </w:t>
      </w:r>
      <w:r w:rsidRPr="004C6104">
        <w:t>заполнения ассоциативного массива, ключом которого является символ,</w:t>
      </w:r>
      <w:r>
        <w:t xml:space="preserve"> </w:t>
      </w:r>
      <w:r w:rsidRPr="004C6104">
        <w:t>присутствующий в строке, а значением код символа (каждый символ – это элемент, не</w:t>
      </w:r>
      <w:r>
        <w:t xml:space="preserve"> </w:t>
      </w:r>
      <w:r w:rsidRPr="004C6104">
        <w:t xml:space="preserve">имеющий сыновей). Методом </w:t>
      </w:r>
      <w:r>
        <w:t>Шенона-Фано</w:t>
      </w:r>
      <w:r w:rsidRPr="004C6104">
        <w:t xml:space="preserve"> мы определяем код каждого элемента и</w:t>
      </w:r>
      <w:r>
        <w:t xml:space="preserve"> </w:t>
      </w:r>
      <w:r w:rsidRPr="004C6104">
        <w:t>записываем его в ассоциативный массив.</w:t>
      </w:r>
    </w:p>
    <w:p w14:paraId="38EAF749" w14:textId="3C589BE0" w:rsidR="004C6104" w:rsidRDefault="00AD08B5" w:rsidP="004C6104">
      <w:pPr>
        <w:pStyle w:val="120"/>
        <w:numPr>
          <w:ilvl w:val="0"/>
          <w:numId w:val="33"/>
        </w:numPr>
      </w:pPr>
      <w:proofErr w:type="spellStart"/>
      <w:proofErr w:type="gramStart"/>
      <w:r w:rsidRPr="00AD08B5">
        <w:rPr>
          <w:rFonts w:eastAsia="Calibri"/>
          <w:color w:val="2B91AF"/>
          <w:szCs w:val="19"/>
          <w:lang w:eastAsia="en-US"/>
        </w:rPr>
        <w:t>List</w:t>
      </w:r>
      <w:proofErr w:type="spellEnd"/>
      <w:r w:rsidRPr="00AD08B5">
        <w:rPr>
          <w:rFonts w:eastAsia="Calibri"/>
          <w:szCs w:val="19"/>
          <w:lang w:eastAsia="en-US"/>
        </w:rPr>
        <w:t>&lt;</w:t>
      </w:r>
      <w:proofErr w:type="spellStart"/>
      <w:proofErr w:type="gramEnd"/>
      <w:r w:rsidRPr="00AD08B5">
        <w:rPr>
          <w:rFonts w:eastAsia="Calibri"/>
          <w:color w:val="2B91AF"/>
          <w:szCs w:val="19"/>
          <w:lang w:eastAsia="en-US"/>
        </w:rPr>
        <w:t>Pair</w:t>
      </w:r>
      <w:proofErr w:type="spellEnd"/>
      <w:r w:rsidRPr="00AD08B5">
        <w:rPr>
          <w:rFonts w:eastAsia="Calibri"/>
          <w:szCs w:val="19"/>
          <w:lang w:eastAsia="en-US"/>
        </w:rPr>
        <w:t>&lt;</w:t>
      </w:r>
      <w:proofErr w:type="spellStart"/>
      <w:r w:rsidRPr="00AD08B5">
        <w:rPr>
          <w:rFonts w:eastAsia="Calibri"/>
          <w:color w:val="0000FF"/>
          <w:szCs w:val="19"/>
          <w:lang w:eastAsia="en-US"/>
        </w:rPr>
        <w:t>char</w:t>
      </w:r>
      <w:proofErr w:type="spellEnd"/>
      <w:r w:rsidRPr="00AD08B5">
        <w:rPr>
          <w:rFonts w:eastAsia="Calibri"/>
          <w:szCs w:val="19"/>
          <w:lang w:eastAsia="en-US"/>
        </w:rPr>
        <w:t xml:space="preserve">, </w:t>
      </w:r>
      <w:proofErr w:type="spellStart"/>
      <w:r w:rsidRPr="00AD08B5">
        <w:rPr>
          <w:rFonts w:eastAsia="Calibri"/>
          <w:color w:val="0000FF"/>
          <w:szCs w:val="19"/>
          <w:lang w:eastAsia="en-US"/>
        </w:rPr>
        <w:t>int</w:t>
      </w:r>
      <w:proofErr w:type="spellEnd"/>
      <w:r w:rsidRPr="00AD08B5">
        <w:rPr>
          <w:rFonts w:eastAsia="Calibri"/>
          <w:szCs w:val="19"/>
          <w:lang w:eastAsia="en-US"/>
        </w:rPr>
        <w:t xml:space="preserve">&gt;&gt;* </w:t>
      </w:r>
      <w:proofErr w:type="spellStart"/>
      <w:r w:rsidRPr="00AD08B5">
        <w:rPr>
          <w:rFonts w:eastAsia="Calibri"/>
          <w:szCs w:val="19"/>
          <w:lang w:eastAsia="en-US"/>
        </w:rPr>
        <w:t>get_list_symbol</w:t>
      </w:r>
      <w:proofErr w:type="spellEnd"/>
      <w:r w:rsidRPr="00AD08B5">
        <w:rPr>
          <w:rFonts w:eastAsia="Calibri"/>
          <w:szCs w:val="19"/>
          <w:lang w:eastAsia="en-US"/>
        </w:rPr>
        <w:t>()</w:t>
      </w:r>
      <w:r w:rsidRPr="00AD08B5">
        <w:rPr>
          <w:sz w:val="32"/>
        </w:rPr>
        <w:t xml:space="preserve"> </w:t>
      </w:r>
      <w:r w:rsidR="004C6104" w:rsidRPr="004C6104">
        <w:t>– функция получения списка пар символов и их</w:t>
      </w:r>
      <w:r w:rsidR="004C6104">
        <w:t xml:space="preserve"> </w:t>
      </w:r>
      <w:r w:rsidR="004C6104" w:rsidRPr="004C6104">
        <w:t>частот появления в строке.</w:t>
      </w:r>
    </w:p>
    <w:p w14:paraId="2E60B8DE" w14:textId="0A650F1A" w:rsidR="00AD08B5" w:rsidRPr="00AD08B5" w:rsidRDefault="00AD08B5" w:rsidP="00AD08B5">
      <w:pPr>
        <w:pStyle w:val="120"/>
        <w:numPr>
          <w:ilvl w:val="0"/>
          <w:numId w:val="33"/>
        </w:numPr>
      </w:pPr>
      <w:r w:rsidRPr="00AD08B5">
        <w:rPr>
          <w:rFonts w:eastAsia="Calibri"/>
          <w:color w:val="0000FF"/>
          <w:szCs w:val="19"/>
          <w:lang w:val="en-US" w:eastAsia="en-US"/>
        </w:rPr>
        <w:t>void</w:t>
      </w:r>
      <w:r w:rsidRPr="00AD08B5">
        <w:rPr>
          <w:rFonts w:eastAsia="Calibri"/>
          <w:szCs w:val="19"/>
          <w:lang w:val="en-US" w:eastAsia="en-US"/>
        </w:rPr>
        <w:t xml:space="preserve"> </w:t>
      </w:r>
      <w:proofErr w:type="gramStart"/>
      <w:r w:rsidRPr="00AD08B5">
        <w:rPr>
          <w:rFonts w:eastAsia="Calibri"/>
          <w:szCs w:val="19"/>
          <w:lang w:val="en-US" w:eastAsia="en-US"/>
        </w:rPr>
        <w:t>Decoding(</w:t>
      </w:r>
      <w:proofErr w:type="gramEnd"/>
      <w:r w:rsidRPr="00AD08B5">
        <w:rPr>
          <w:rFonts w:eastAsia="Calibri"/>
          <w:color w:val="2B91AF"/>
          <w:szCs w:val="19"/>
          <w:lang w:val="en-US" w:eastAsia="en-US"/>
        </w:rPr>
        <w:t>Node</w:t>
      </w:r>
      <w:r w:rsidRPr="00AD08B5">
        <w:rPr>
          <w:rFonts w:eastAsia="Calibri"/>
          <w:szCs w:val="19"/>
          <w:lang w:val="en-US" w:eastAsia="en-US"/>
        </w:rPr>
        <w:t xml:space="preserve">* </w:t>
      </w:r>
      <w:r w:rsidRPr="00AD08B5">
        <w:rPr>
          <w:rFonts w:eastAsia="Calibri"/>
          <w:color w:val="808080"/>
          <w:szCs w:val="19"/>
          <w:lang w:val="en-US" w:eastAsia="en-US"/>
        </w:rPr>
        <w:t>root</w:t>
      </w:r>
      <w:r w:rsidRPr="00AD08B5">
        <w:rPr>
          <w:rFonts w:eastAsia="Calibri"/>
          <w:szCs w:val="19"/>
          <w:lang w:val="en-US" w:eastAsia="en-US"/>
        </w:rPr>
        <w:t xml:space="preserve">, </w:t>
      </w:r>
      <w:r w:rsidRPr="00AD08B5">
        <w:rPr>
          <w:rFonts w:eastAsia="Calibri"/>
          <w:color w:val="2B91AF"/>
          <w:szCs w:val="19"/>
          <w:lang w:val="en-US" w:eastAsia="en-US"/>
        </w:rPr>
        <w:t>string</w:t>
      </w:r>
      <w:r w:rsidRPr="00AD08B5">
        <w:rPr>
          <w:rFonts w:eastAsia="Calibri"/>
          <w:szCs w:val="19"/>
          <w:lang w:val="en-US" w:eastAsia="en-US"/>
        </w:rPr>
        <w:t xml:space="preserve">&amp; </w:t>
      </w:r>
      <w:proofErr w:type="spellStart"/>
      <w:r w:rsidRPr="00AD08B5">
        <w:rPr>
          <w:rFonts w:eastAsia="Calibri"/>
          <w:color w:val="808080"/>
          <w:szCs w:val="19"/>
          <w:lang w:val="en-US" w:eastAsia="en-US"/>
        </w:rPr>
        <w:t>coding_str</w:t>
      </w:r>
      <w:proofErr w:type="spellEnd"/>
      <w:r w:rsidRPr="00AD08B5">
        <w:rPr>
          <w:rFonts w:eastAsia="Calibri"/>
          <w:szCs w:val="19"/>
          <w:lang w:val="en-US" w:eastAsia="en-US"/>
        </w:rPr>
        <w:t xml:space="preserve">, </w:t>
      </w:r>
      <w:r w:rsidRPr="00AD08B5">
        <w:rPr>
          <w:rFonts w:eastAsia="Calibri"/>
          <w:color w:val="2B91AF"/>
          <w:szCs w:val="19"/>
          <w:lang w:val="en-US" w:eastAsia="en-US"/>
        </w:rPr>
        <w:t>string</w:t>
      </w:r>
      <w:r w:rsidRPr="00AD08B5">
        <w:rPr>
          <w:rFonts w:eastAsia="Calibri"/>
          <w:szCs w:val="19"/>
          <w:lang w:val="en-US" w:eastAsia="en-US"/>
        </w:rPr>
        <w:t xml:space="preserve">&amp; </w:t>
      </w:r>
      <w:proofErr w:type="spellStart"/>
      <w:r w:rsidRPr="00AD08B5">
        <w:rPr>
          <w:rFonts w:eastAsia="Calibri"/>
          <w:color w:val="808080"/>
          <w:szCs w:val="19"/>
          <w:lang w:val="en-US" w:eastAsia="en-US"/>
        </w:rPr>
        <w:t>decoding_str</w:t>
      </w:r>
      <w:proofErr w:type="spellEnd"/>
      <w:r w:rsidRPr="00AD08B5">
        <w:rPr>
          <w:rFonts w:eastAsia="Calibri"/>
          <w:szCs w:val="19"/>
          <w:lang w:val="en-US" w:eastAsia="en-US"/>
        </w:rPr>
        <w:t xml:space="preserve">, </w:t>
      </w:r>
      <w:proofErr w:type="spellStart"/>
      <w:r w:rsidRPr="00AD08B5">
        <w:rPr>
          <w:rFonts w:eastAsia="Calibri"/>
          <w:color w:val="0000FF"/>
          <w:szCs w:val="19"/>
          <w:lang w:val="en-US" w:eastAsia="en-US"/>
        </w:rPr>
        <w:t>int</w:t>
      </w:r>
      <w:proofErr w:type="spellEnd"/>
      <w:r w:rsidRPr="00AD08B5">
        <w:rPr>
          <w:rFonts w:eastAsia="Calibri"/>
          <w:szCs w:val="19"/>
          <w:lang w:val="en-US" w:eastAsia="en-US"/>
        </w:rPr>
        <w:t xml:space="preserve">&amp; </w:t>
      </w:r>
      <w:r w:rsidRPr="00AD08B5">
        <w:rPr>
          <w:rFonts w:eastAsia="Calibri"/>
          <w:color w:val="808080"/>
          <w:szCs w:val="19"/>
          <w:lang w:val="en-US" w:eastAsia="en-US"/>
        </w:rPr>
        <w:t>position</w:t>
      </w:r>
      <w:r w:rsidRPr="00AD08B5">
        <w:rPr>
          <w:rFonts w:eastAsia="Calibri"/>
          <w:szCs w:val="19"/>
          <w:lang w:val="en-US" w:eastAsia="en-US"/>
        </w:rPr>
        <w:t>)</w:t>
      </w:r>
      <w:r w:rsidRPr="00AD08B5">
        <w:rPr>
          <w:lang w:val="en-US"/>
        </w:rPr>
        <w:t xml:space="preserve"> – </w:t>
      </w:r>
      <w:r w:rsidRPr="00AD08B5">
        <w:t>функция</w:t>
      </w:r>
      <w:r w:rsidRPr="00AD08B5">
        <w:rPr>
          <w:lang w:val="en-US"/>
        </w:rPr>
        <w:t xml:space="preserve"> </w:t>
      </w:r>
      <w:r w:rsidRPr="00AD08B5">
        <w:t>декодирования</w:t>
      </w:r>
      <w:r w:rsidRPr="00AD08B5">
        <w:rPr>
          <w:lang w:val="en-US"/>
        </w:rPr>
        <w:t xml:space="preserve"> </w:t>
      </w:r>
      <w:r>
        <w:t>закодированной</w:t>
      </w:r>
      <w:r w:rsidRPr="00AD08B5">
        <w:rPr>
          <w:lang w:val="en-US"/>
        </w:rPr>
        <w:t xml:space="preserve"> </w:t>
      </w:r>
      <w:r>
        <w:t>строки</w:t>
      </w:r>
      <w:r w:rsidRPr="00AD08B5">
        <w:rPr>
          <w:lang w:val="en-US"/>
        </w:rPr>
        <w:t xml:space="preserve">. </w:t>
      </w:r>
      <w:r>
        <w:t>Мы идём по закодированной строке и, если встречаем 0, то идём влево, иначе – вправо, и, если встречаем символ, то возвращаемся в корень, не меняя позиции продвижения по строке, тем самым декодируем закодированную строку.</w:t>
      </w:r>
    </w:p>
    <w:p w14:paraId="435837FA" w14:textId="519B2484" w:rsidR="0095079A" w:rsidRDefault="0095079A" w:rsidP="0095079A">
      <w:pPr>
        <w:pStyle w:val="2a"/>
      </w:pPr>
      <w:r>
        <w:t>Оценка временной сложности алгоритмов</w:t>
      </w:r>
    </w:p>
    <w:p w14:paraId="47D4AC80" w14:textId="77777777" w:rsidR="0095079A" w:rsidRPr="007A21E2" w:rsidRDefault="0095079A" w:rsidP="0095079A">
      <w:pPr>
        <w:pStyle w:val="120"/>
      </w:pPr>
    </w:p>
    <w:p w14:paraId="44679E76" w14:textId="75148BAD" w:rsidR="004116D4" w:rsidRPr="004116D4" w:rsidRDefault="00AD08B5" w:rsidP="00953E92">
      <w:pPr>
        <w:pStyle w:val="120"/>
        <w:numPr>
          <w:ilvl w:val="0"/>
          <w:numId w:val="33"/>
        </w:numPr>
        <w:rPr>
          <w:lang w:val="en-US"/>
        </w:rPr>
      </w:pPr>
      <w:proofErr w:type="spellStart"/>
      <w:r w:rsidRPr="00FD680F">
        <w:rPr>
          <w:i/>
          <w:lang w:val="en-US"/>
        </w:rPr>
        <w:t>build_tree</w:t>
      </w:r>
      <w:proofErr w:type="spellEnd"/>
      <w:r w:rsidRPr="000D2785">
        <w:rPr>
          <w:lang w:val="en-US"/>
        </w:rPr>
        <w:t xml:space="preserve"> </w:t>
      </w:r>
      <w:r w:rsidRPr="00FD680F">
        <w:rPr>
          <w:i/>
          <w:lang w:val="en-US"/>
        </w:rPr>
        <w:t>(</w:t>
      </w:r>
      <w:r w:rsidRPr="00AD08B5">
        <w:rPr>
          <w:i/>
          <w:color w:val="5B9BD5" w:themeColor="accent5"/>
          <w:lang w:val="en-US"/>
        </w:rPr>
        <w:t>List</w:t>
      </w:r>
      <w:r w:rsidRPr="00FD680F">
        <w:rPr>
          <w:i/>
          <w:lang w:val="en-US"/>
        </w:rPr>
        <w:t>&lt;</w:t>
      </w:r>
      <w:r w:rsidRPr="00FD680F">
        <w:rPr>
          <w:i/>
          <w:color w:val="4472C4" w:themeColor="accent1"/>
          <w:lang w:val="en-US"/>
        </w:rPr>
        <w:t>Node</w:t>
      </w:r>
      <w:r w:rsidRPr="00FD680F">
        <w:rPr>
          <w:i/>
          <w:lang w:val="en-US"/>
        </w:rPr>
        <w:t xml:space="preserve">&gt;*&amp; </w:t>
      </w:r>
      <w:proofErr w:type="spellStart"/>
      <w:r w:rsidRPr="00FD680F">
        <w:rPr>
          <w:i/>
          <w:color w:val="767171" w:themeColor="background2" w:themeShade="80"/>
          <w:lang w:val="en-US"/>
        </w:rPr>
        <w:t>list_for_build_tree</w:t>
      </w:r>
      <w:proofErr w:type="spellEnd"/>
      <w:r w:rsidRPr="000D2785">
        <w:rPr>
          <w:lang w:val="en-US"/>
        </w:rPr>
        <w:t>)</w:t>
      </w:r>
      <w:r>
        <w:rPr>
          <w:lang w:val="en-US"/>
        </w:rPr>
        <w:t xml:space="preserve"> </w:t>
      </w:r>
      <w:r w:rsidR="004116D4" w:rsidRPr="004116D4">
        <w:rPr>
          <w:lang w:val="en-US"/>
        </w:rPr>
        <w:t xml:space="preserve">– </w:t>
      </w:r>
      <w:proofErr w:type="gramStart"/>
      <w:r w:rsidR="004116D4">
        <w:rPr>
          <w:lang w:val="en-US"/>
        </w:rPr>
        <w:t>O(</w:t>
      </w:r>
      <w:proofErr w:type="spellStart"/>
      <w:proofErr w:type="gramEnd"/>
      <w:r>
        <w:rPr>
          <w:lang w:val="en-US"/>
        </w:rPr>
        <w:t>N</w:t>
      </w:r>
      <w:r w:rsidR="004116D4">
        <w:rPr>
          <w:lang w:val="en-US"/>
        </w:rPr>
        <w:t>log</w:t>
      </w:r>
      <w:proofErr w:type="spellEnd"/>
      <w:r w:rsidR="004116D4">
        <w:rPr>
          <w:lang w:val="en-US"/>
        </w:rPr>
        <w:t xml:space="preserve"> n)</w:t>
      </w:r>
    </w:p>
    <w:p w14:paraId="29E0B0BB" w14:textId="4879289A" w:rsidR="00953E92" w:rsidRPr="00953E92" w:rsidRDefault="00AD08B5" w:rsidP="00AD08B5">
      <w:pPr>
        <w:pStyle w:val="120"/>
        <w:numPr>
          <w:ilvl w:val="0"/>
          <w:numId w:val="33"/>
        </w:numPr>
        <w:rPr>
          <w:lang w:val="en-US"/>
        </w:rPr>
      </w:pPr>
      <w:proofErr w:type="spellStart"/>
      <w:r w:rsidRPr="00AD08B5">
        <w:rPr>
          <w:i/>
          <w:iCs/>
          <w:lang w:val="en-US"/>
        </w:rPr>
        <w:t>get_tree_with_</w:t>
      </w:r>
      <w:proofErr w:type="gramStart"/>
      <w:r w:rsidRPr="00AD08B5">
        <w:rPr>
          <w:i/>
          <w:iCs/>
          <w:lang w:val="en-US"/>
        </w:rPr>
        <w:t>code</w:t>
      </w:r>
      <w:proofErr w:type="spellEnd"/>
      <w:r w:rsidRPr="00AD08B5">
        <w:rPr>
          <w:i/>
          <w:iCs/>
          <w:lang w:val="en-US"/>
        </w:rPr>
        <w:t>(</w:t>
      </w:r>
      <w:proofErr w:type="gramEnd"/>
      <w:r w:rsidRPr="00AD08B5">
        <w:rPr>
          <w:i/>
          <w:iCs/>
          <w:lang w:val="en-US"/>
        </w:rPr>
        <w:t xml:space="preserve">) </w:t>
      </w:r>
      <w:r w:rsidR="00953E92" w:rsidRPr="00953E92">
        <w:rPr>
          <w:lang w:val="en-US"/>
        </w:rPr>
        <w:t xml:space="preserve">– </w:t>
      </w:r>
      <w:r w:rsidR="00953E92">
        <w:rPr>
          <w:lang w:val="en-US"/>
        </w:rPr>
        <w:t>O(</w:t>
      </w:r>
      <w:r w:rsidR="00B5466D">
        <w:rPr>
          <w:lang w:val="en-US"/>
        </w:rPr>
        <w:t>N</w:t>
      </w:r>
      <w:r w:rsidR="00953E92">
        <w:rPr>
          <w:lang w:val="en-US"/>
        </w:rPr>
        <w:t>)</w:t>
      </w:r>
    </w:p>
    <w:p w14:paraId="2BE8B254" w14:textId="2C38CBB7" w:rsidR="00953E92" w:rsidRPr="00953E92" w:rsidRDefault="00B5466D" w:rsidP="00B5466D">
      <w:pPr>
        <w:pStyle w:val="120"/>
        <w:numPr>
          <w:ilvl w:val="0"/>
          <w:numId w:val="33"/>
        </w:numPr>
        <w:rPr>
          <w:lang w:val="en-US"/>
        </w:rPr>
      </w:pPr>
      <w:proofErr w:type="spellStart"/>
      <w:r w:rsidRPr="00B5466D">
        <w:rPr>
          <w:i/>
          <w:iCs/>
          <w:lang w:val="en-US"/>
        </w:rPr>
        <w:t>fill_tree</w:t>
      </w:r>
      <w:proofErr w:type="spellEnd"/>
      <w:r w:rsidRPr="00B5466D">
        <w:rPr>
          <w:i/>
          <w:iCs/>
          <w:lang w:val="en-US"/>
        </w:rPr>
        <w:t xml:space="preserve"> (Map&lt;char, string&gt;* </w:t>
      </w:r>
      <w:proofErr w:type="spellStart"/>
      <w:r w:rsidRPr="00B5466D">
        <w:rPr>
          <w:i/>
          <w:iCs/>
          <w:lang w:val="en-US"/>
        </w:rPr>
        <w:t>shennon</w:t>
      </w:r>
      <w:proofErr w:type="spellEnd"/>
      <w:r w:rsidRPr="00B5466D">
        <w:rPr>
          <w:i/>
          <w:iCs/>
          <w:lang w:val="en-US"/>
        </w:rPr>
        <w:t>, Node* root, string cur)</w:t>
      </w:r>
      <w:r>
        <w:rPr>
          <w:i/>
          <w:iCs/>
          <w:lang w:val="en-US"/>
        </w:rPr>
        <w:t xml:space="preserve"> </w:t>
      </w:r>
      <w:r w:rsidR="00953E92" w:rsidRPr="00953E92">
        <w:rPr>
          <w:lang w:val="en-US"/>
        </w:rPr>
        <w:t xml:space="preserve">– </w:t>
      </w:r>
      <w:r w:rsidR="00953E92">
        <w:rPr>
          <w:lang w:val="en-US"/>
        </w:rPr>
        <w:t>O(</w:t>
      </w:r>
      <w:r w:rsidR="00AD08B5">
        <w:rPr>
          <w:lang w:val="en-US"/>
        </w:rPr>
        <w:t>N</w:t>
      </w:r>
      <w:r w:rsidR="00953E92">
        <w:rPr>
          <w:lang w:val="en-US"/>
        </w:rPr>
        <w:t>)</w:t>
      </w:r>
      <w:r w:rsidR="00953E92" w:rsidRPr="00953E92">
        <w:rPr>
          <w:lang w:val="en-US"/>
        </w:rPr>
        <w:t xml:space="preserve"> </w:t>
      </w:r>
    </w:p>
    <w:p w14:paraId="190E036E" w14:textId="467FFB25" w:rsidR="00953E92" w:rsidRPr="00B5466D" w:rsidRDefault="00B5466D" w:rsidP="00B5466D">
      <w:pPr>
        <w:pStyle w:val="120"/>
        <w:numPr>
          <w:ilvl w:val="0"/>
          <w:numId w:val="33"/>
        </w:numPr>
        <w:rPr>
          <w:lang w:val="en-US"/>
        </w:rPr>
      </w:pPr>
      <w:proofErr w:type="spellStart"/>
      <w:r>
        <w:rPr>
          <w:i/>
          <w:iCs/>
          <w:lang w:val="en-US"/>
        </w:rPr>
        <w:t>get_list_</w:t>
      </w:r>
      <w:proofErr w:type="gramStart"/>
      <w:r>
        <w:rPr>
          <w:i/>
          <w:iCs/>
          <w:lang w:val="en-US"/>
        </w:rPr>
        <w:t>symbol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>)</w:t>
      </w:r>
      <w:r w:rsidR="00953E92" w:rsidRPr="00B5466D">
        <w:rPr>
          <w:lang w:val="en-US"/>
        </w:rPr>
        <w:t xml:space="preserve"> – </w:t>
      </w:r>
      <w:r>
        <w:rPr>
          <w:lang w:val="en-US"/>
        </w:rPr>
        <w:t>O(1</w:t>
      </w:r>
      <w:r w:rsidR="004116D4">
        <w:rPr>
          <w:lang w:val="en-US"/>
        </w:rPr>
        <w:t>)</w:t>
      </w:r>
    </w:p>
    <w:p w14:paraId="49A64E4E" w14:textId="1C7A23DC" w:rsidR="00953E92" w:rsidRPr="004116D4" w:rsidRDefault="00B5466D" w:rsidP="00B5466D">
      <w:pPr>
        <w:pStyle w:val="120"/>
        <w:numPr>
          <w:ilvl w:val="0"/>
          <w:numId w:val="33"/>
        </w:numPr>
        <w:rPr>
          <w:lang w:val="en-US"/>
        </w:rPr>
      </w:pPr>
      <w:proofErr w:type="gramStart"/>
      <w:r w:rsidRPr="00B5466D">
        <w:rPr>
          <w:i/>
          <w:iCs/>
          <w:lang w:val="en-US"/>
        </w:rPr>
        <w:t>Decoding(</w:t>
      </w:r>
      <w:proofErr w:type="gramEnd"/>
      <w:r w:rsidRPr="00B5466D">
        <w:rPr>
          <w:i/>
          <w:iCs/>
          <w:lang w:val="en-US"/>
        </w:rPr>
        <w:t xml:space="preserve">Node* root, string&amp; </w:t>
      </w:r>
      <w:proofErr w:type="spellStart"/>
      <w:r w:rsidRPr="00B5466D">
        <w:rPr>
          <w:i/>
          <w:iCs/>
          <w:lang w:val="en-US"/>
        </w:rPr>
        <w:t>coding_str</w:t>
      </w:r>
      <w:proofErr w:type="spellEnd"/>
      <w:r w:rsidRPr="00B5466D">
        <w:rPr>
          <w:i/>
          <w:iCs/>
          <w:lang w:val="en-US"/>
        </w:rPr>
        <w:t xml:space="preserve">, string&amp; </w:t>
      </w:r>
      <w:proofErr w:type="spellStart"/>
      <w:r w:rsidRPr="00B5466D">
        <w:rPr>
          <w:i/>
          <w:iCs/>
          <w:lang w:val="en-US"/>
        </w:rPr>
        <w:t>decoding_str</w:t>
      </w:r>
      <w:proofErr w:type="spellEnd"/>
      <w:r w:rsidRPr="00B5466D">
        <w:rPr>
          <w:i/>
          <w:iCs/>
          <w:lang w:val="en-US"/>
        </w:rPr>
        <w:t xml:space="preserve">, </w:t>
      </w:r>
      <w:proofErr w:type="spellStart"/>
      <w:r w:rsidRPr="00B5466D">
        <w:rPr>
          <w:i/>
          <w:iCs/>
          <w:lang w:val="en-US"/>
        </w:rPr>
        <w:t>int</w:t>
      </w:r>
      <w:proofErr w:type="spellEnd"/>
      <w:r w:rsidRPr="00B5466D">
        <w:rPr>
          <w:i/>
          <w:iCs/>
          <w:lang w:val="en-US"/>
        </w:rPr>
        <w:t xml:space="preserve">&amp; position) </w:t>
      </w:r>
      <w:r w:rsidR="00953E92" w:rsidRPr="004116D4">
        <w:rPr>
          <w:lang w:val="en-US"/>
        </w:rPr>
        <w:t xml:space="preserve">– </w:t>
      </w:r>
      <w:r w:rsidR="004116D4">
        <w:rPr>
          <w:lang w:val="en-US"/>
        </w:rPr>
        <w:t>O(</w:t>
      </w:r>
      <w:proofErr w:type="spellStart"/>
      <w:r w:rsidRPr="00B5466D">
        <w:rPr>
          <w:lang w:val="en-US"/>
        </w:rPr>
        <w:t>Nlog</w:t>
      </w:r>
      <w:proofErr w:type="spellEnd"/>
      <w:r w:rsidRPr="00B5466D">
        <w:rPr>
          <w:lang w:val="en-US"/>
        </w:rPr>
        <w:t xml:space="preserve"> n</w:t>
      </w:r>
      <w:r w:rsidR="004116D4">
        <w:rPr>
          <w:lang w:val="en-US"/>
        </w:rPr>
        <w:t>)</w:t>
      </w:r>
    </w:p>
    <w:p w14:paraId="0C97777B" w14:textId="56D9958D" w:rsidR="0095079A" w:rsidRDefault="0095079A" w:rsidP="0095079A">
      <w:pPr>
        <w:pStyle w:val="2a"/>
      </w:pPr>
      <w:r>
        <w:lastRenderedPageBreak/>
        <w:t xml:space="preserve">Описание реализованных </w:t>
      </w:r>
      <w:r>
        <w:rPr>
          <w:lang w:val="en-US"/>
        </w:rPr>
        <w:t>unit</w:t>
      </w:r>
      <w:r w:rsidRPr="005327ED">
        <w:t>-</w:t>
      </w:r>
      <w:r>
        <w:t>тестов</w:t>
      </w:r>
    </w:p>
    <w:p w14:paraId="7C531D61" w14:textId="0850B58B" w:rsidR="00BC652F" w:rsidRPr="007E7978" w:rsidRDefault="00B5466D" w:rsidP="00B5466D">
      <w:pPr>
        <w:pStyle w:val="120"/>
      </w:pPr>
      <w:r>
        <w:t>Реализованные мною тесты проверяют правильность кодирования информации методом</w:t>
      </w:r>
      <w:r w:rsidRPr="00B5466D">
        <w:t xml:space="preserve"> </w:t>
      </w:r>
      <w:proofErr w:type="spellStart"/>
      <w:r w:rsidRPr="00B5466D">
        <w:t>Шенона-Фано</w:t>
      </w:r>
      <w:proofErr w:type="spellEnd"/>
      <w:r w:rsidRPr="00B5466D">
        <w:t>.</w:t>
      </w:r>
      <w:r>
        <w:t xml:space="preserve"> В них мы рассматриваем такие случаи, как предложение, слова из разных</w:t>
      </w:r>
      <w:r w:rsidRPr="00B5466D">
        <w:t xml:space="preserve"> </w:t>
      </w:r>
      <w:r>
        <w:t>символов и слова из повторяющихся символов.</w:t>
      </w:r>
    </w:p>
    <w:p w14:paraId="3E62D53E" w14:textId="77777777" w:rsidR="00BC652F" w:rsidRDefault="00BC652F">
      <w:pPr>
        <w:spacing w:line="240" w:lineRule="auto"/>
        <w:ind w:firstLine="0"/>
        <w:rPr>
          <w:color w:val="000000"/>
          <w:szCs w:val="28"/>
        </w:rPr>
      </w:pPr>
      <w:r>
        <w:br w:type="page"/>
      </w:r>
      <w:bookmarkStart w:id="21" w:name="_GoBack"/>
      <w:bookmarkEnd w:id="21"/>
    </w:p>
    <w:p w14:paraId="3F10DB88" w14:textId="4DF3C2AE" w:rsidR="0095079A" w:rsidRDefault="00BC652F" w:rsidP="00BC652F">
      <w:pPr>
        <w:pStyle w:val="2a"/>
      </w:pPr>
      <w:r>
        <w:lastRenderedPageBreak/>
        <w:t>Пример работы программы</w:t>
      </w:r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BC652F" w:rsidRPr="0037197E" w14:paraId="73596741" w14:textId="77777777" w:rsidTr="00433F80">
        <w:tc>
          <w:tcPr>
            <w:tcW w:w="10773" w:type="dxa"/>
            <w:shd w:val="clear" w:color="auto" w:fill="auto"/>
          </w:tcPr>
          <w:p w14:paraId="4E822F32" w14:textId="3814007B" w:rsidR="00BC652F" w:rsidRPr="00AA334B" w:rsidRDefault="00BC652F" w:rsidP="00433F80">
            <w:pPr>
              <w:pStyle w:val="aff5"/>
              <w:rPr>
                <w:lang w:val="en-US" w:eastAsia="en-US"/>
              </w:rPr>
            </w:pPr>
            <w:r>
              <w:rPr>
                <w:lang w:eastAsia="en-US"/>
              </w:rPr>
              <w:t>Пример</w:t>
            </w:r>
          </w:p>
        </w:tc>
      </w:tr>
      <w:tr w:rsidR="00BC652F" w:rsidRPr="002600B1" w14:paraId="2A32FC23" w14:textId="77777777" w:rsidTr="00433F80">
        <w:tc>
          <w:tcPr>
            <w:tcW w:w="10773" w:type="dxa"/>
            <w:shd w:val="clear" w:color="auto" w:fill="auto"/>
          </w:tcPr>
          <w:p w14:paraId="7BC4064F" w14:textId="0B70142D" w:rsidR="00BC652F" w:rsidRPr="00ED334A" w:rsidRDefault="00AC3D97" w:rsidP="002548AD">
            <w:pPr>
              <w:pStyle w:val="aff5"/>
              <w:rPr>
                <w:sz w:val="20"/>
                <w:szCs w:val="20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5C2B632" wp14:editId="04F4C28D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13335</wp:posOffset>
                  </wp:positionV>
                  <wp:extent cx="6120130" cy="2567940"/>
                  <wp:effectExtent l="0" t="0" r="0" b="381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C3D97" w:rsidRPr="002600B1" w14:paraId="16DDF402" w14:textId="77777777" w:rsidTr="00433F80">
        <w:tc>
          <w:tcPr>
            <w:tcW w:w="10773" w:type="dxa"/>
            <w:shd w:val="clear" w:color="auto" w:fill="auto"/>
          </w:tcPr>
          <w:p w14:paraId="76939592" w14:textId="599E82B4" w:rsidR="00AC3D97" w:rsidRDefault="00AC3D97" w:rsidP="002548AD">
            <w:pPr>
              <w:pStyle w:val="aff5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1091300" wp14:editId="24B1B699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104775</wp:posOffset>
                  </wp:positionV>
                  <wp:extent cx="3648075" cy="2085975"/>
                  <wp:effectExtent l="0" t="0" r="9525" b="9525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C3D97" w:rsidRPr="002600B1" w14:paraId="2A7E7FF1" w14:textId="77777777" w:rsidTr="00433F80">
        <w:tc>
          <w:tcPr>
            <w:tcW w:w="10773" w:type="dxa"/>
            <w:shd w:val="clear" w:color="auto" w:fill="auto"/>
          </w:tcPr>
          <w:p w14:paraId="6880A673" w14:textId="356F16A8" w:rsidR="00AC3D97" w:rsidRDefault="00AC3D97" w:rsidP="002548AD">
            <w:pPr>
              <w:pStyle w:val="aff5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1C501F4" wp14:editId="76EEB50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95250</wp:posOffset>
                  </wp:positionV>
                  <wp:extent cx="5486400" cy="3371850"/>
                  <wp:effectExtent l="0" t="0" r="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9DADD97" w14:textId="5FAAA1FE" w:rsidR="00BC652F" w:rsidRPr="00AA334B" w:rsidRDefault="00BC652F" w:rsidP="00BC652F">
      <w:pPr>
        <w:pStyle w:val="2a"/>
        <w:rPr>
          <w:lang w:val="en-US" w:eastAsia="en-US"/>
        </w:rPr>
      </w:pPr>
      <w:r>
        <w:lastRenderedPageBreak/>
        <w:t>Листинг</w:t>
      </w:r>
      <w:bookmarkStart w:id="22" w:name="_Hlk21359940"/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9"/>
      </w:tblGrid>
      <w:tr w:rsidR="00BC652F" w:rsidRPr="0037197E" w14:paraId="07A29F08" w14:textId="77777777" w:rsidTr="00433F80">
        <w:tc>
          <w:tcPr>
            <w:tcW w:w="10773" w:type="dxa"/>
            <w:shd w:val="clear" w:color="auto" w:fill="auto"/>
          </w:tcPr>
          <w:bookmarkEnd w:id="22"/>
          <w:p w14:paraId="47043644" w14:textId="37B5C5C8" w:rsidR="00BC652F" w:rsidRPr="002E3110" w:rsidRDefault="00931551" w:rsidP="00433F80">
            <w:pPr>
              <w:pStyle w:val="aff5"/>
              <w:rPr>
                <w:lang w:val="en-US" w:eastAsia="en-US"/>
              </w:rPr>
            </w:pPr>
            <w:r>
              <w:rPr>
                <w:lang w:val="en-US" w:eastAsia="en-US"/>
              </w:rPr>
              <w:t>Shannon_Fano</w:t>
            </w:r>
            <w:r w:rsidR="003E12F5">
              <w:rPr>
                <w:lang w:val="en-US" w:eastAsia="en-US"/>
              </w:rPr>
              <w:t>.h</w:t>
            </w:r>
          </w:p>
        </w:tc>
      </w:tr>
      <w:tr w:rsidR="00BC652F" w:rsidRPr="00BC652F" w14:paraId="4BCBB82B" w14:textId="77777777" w:rsidTr="00433F80">
        <w:tc>
          <w:tcPr>
            <w:tcW w:w="10773" w:type="dxa"/>
            <w:shd w:val="clear" w:color="auto" w:fill="auto"/>
          </w:tcPr>
          <w:p w14:paraId="22954592" w14:textId="09CD3225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#pragma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once</w:t>
            </w:r>
            <w:proofErr w:type="spellEnd"/>
          </w:p>
          <w:p w14:paraId="539AC908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#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include"Map.h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"</w:t>
            </w:r>
          </w:p>
          <w:p w14:paraId="741F0D52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#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include"List.h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"</w:t>
            </w:r>
          </w:p>
          <w:p w14:paraId="664F05B0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#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include"Pair.h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"</w:t>
            </w:r>
          </w:p>
          <w:p w14:paraId="009A175E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#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include"string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"</w:t>
            </w:r>
          </w:p>
          <w:p w14:paraId="327F303D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class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Shennon_Fano</w:t>
            </w:r>
            <w:proofErr w:type="spellEnd"/>
          </w:p>
          <w:p w14:paraId="546A6BC0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{</w:t>
            </w:r>
          </w:p>
          <w:p w14:paraId="11B4970E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class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Node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{</w:t>
            </w:r>
          </w:p>
          <w:p w14:paraId="5813BE4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public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:</w:t>
            </w:r>
          </w:p>
          <w:p w14:paraId="087709CD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Node(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&gt; value = 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&gt;(), Node* left = NULL, Node* right = NULL) :value(value), left(left), right(right) {}</w:t>
            </w:r>
          </w:p>
          <w:p w14:paraId="59BFC1CE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Pair&lt;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&gt;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value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;</w:t>
            </w:r>
          </w:p>
          <w:p w14:paraId="2C7AEEDA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Node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*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left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;</w:t>
            </w:r>
          </w:p>
          <w:p w14:paraId="0329F412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Node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*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right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;</w:t>
            </w:r>
          </w:p>
          <w:p w14:paraId="7B8505F7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};</w:t>
            </w:r>
          </w:p>
          <w:p w14:paraId="3942D41D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public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:</w:t>
            </w:r>
          </w:p>
          <w:p w14:paraId="53D01EFF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Shennon_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Fano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</w:t>
            </w:r>
            <w:proofErr w:type="spellStart"/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string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str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) {</w:t>
            </w:r>
          </w:p>
          <w:p w14:paraId="7241FAE5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Map&lt;char,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map_symbol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= new Map&lt;char,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&gt;(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);</w:t>
            </w:r>
          </w:p>
          <w:p w14:paraId="6843105C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list_symbol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= new List&lt;Pair&lt;char,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&gt;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&gt;(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);</w:t>
            </w:r>
          </w:p>
          <w:p w14:paraId="6FD78C49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str.size</w:t>
            </w:r>
            <w:proofErr w:type="spellEnd"/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++) {</w:t>
            </w:r>
          </w:p>
          <w:p w14:paraId="3B2DB7D1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if 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(!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map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_symbol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find_is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str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[i]))//если символа нет в списке тогда добавляем значение в карту символов иначе увеличиваем кол-во</w:t>
            </w:r>
          </w:p>
          <w:p w14:paraId="63F1AAF5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map_symbol-&gt;insert(str[i], 1);</w:t>
            </w:r>
          </w:p>
          <w:p w14:paraId="493877A2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else</w:t>
            </w:r>
          </w:p>
          <w:p w14:paraId="16525AA5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map_symbol-&gt;increment_value(str[i]);</w:t>
            </w:r>
          </w:p>
          <w:p w14:paraId="706C28C8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}</w:t>
            </w:r>
          </w:p>
          <w:p w14:paraId="00656D62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List&lt;Pair&lt;char,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&gt;&gt;*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list_of_pairs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map_symbol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get_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pairs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);</w:t>
            </w:r>
          </w:p>
          <w:p w14:paraId="4E21EB4B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map_symbol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-&gt;clear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();//больше не нужен только занимает теперь память</w:t>
            </w:r>
          </w:p>
          <w:p w14:paraId="064C79E9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list_of_pairs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-&gt;sort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();//сортируем для дальнейшего оборачивания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</w:p>
          <w:p w14:paraId="3EEDA37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///////////////////////////////////////////////////////////////////////////построение дерева кодирования</w:t>
            </w:r>
          </w:p>
          <w:p w14:paraId="3DA481BE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build_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tree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head,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list_of_pairs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);</w:t>
            </w:r>
          </w:p>
          <w:p w14:paraId="6B121F60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///////////////////////////////////////////////////////////////////////////</w:t>
            </w:r>
          </w:p>
          <w:p w14:paraId="314A9F69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16D24A9A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List&lt;Pair&lt;char,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&gt;&gt;* get_list_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symbol(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 {</w:t>
            </w:r>
          </w:p>
          <w:p w14:paraId="1C84A60D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return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list_symbol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;</w:t>
            </w:r>
          </w:p>
          <w:p w14:paraId="27E30BBA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4C45B197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Map&lt;char, string&gt;*&amp;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fill_tree_with_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code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 {</w:t>
            </w:r>
          </w:p>
          <w:p w14:paraId="28BAD196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Map&lt;char, string&gt;*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shennon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= new Map&lt;char, string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&gt;(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);</w:t>
            </w:r>
          </w:p>
          <w:p w14:paraId="2207384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string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cur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;</w:t>
            </w:r>
          </w:p>
          <w:p w14:paraId="0A065B3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fill_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tree(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shennon, head, cur);</w:t>
            </w:r>
          </w:p>
          <w:p w14:paraId="30E58CD8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return shennon;</w:t>
            </w:r>
          </w:p>
          <w:p w14:paraId="715901B9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7EA40C71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string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Decoding_shennon_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tree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string&amp; coding_str) {</w:t>
            </w:r>
          </w:p>
          <w:p w14:paraId="767E3D2A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string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decoding_str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;</w:t>
            </w:r>
          </w:p>
          <w:p w14:paraId="63FD66AC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pos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= 0;</w:t>
            </w:r>
          </w:p>
          <w:p w14:paraId="0B58BC6A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Decoding(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head,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coding_str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decoding_str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pos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);</w:t>
            </w:r>
          </w:p>
          <w:p w14:paraId="6640DF82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return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decoding_str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;</w:t>
            </w:r>
          </w:p>
          <w:p w14:paraId="61CB767C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558D6157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private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:</w:t>
            </w:r>
          </w:p>
          <w:p w14:paraId="2BDC2ED5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Decoding(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Node* root, string&amp;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coding_str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, string&amp;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decoding_str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&amp; position) {</w:t>
            </w:r>
          </w:p>
          <w:p w14:paraId="38FD6E42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coding_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str.size</w:t>
            </w:r>
            <w:proofErr w:type="spellEnd"/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() &gt; position) {</w:t>
            </w:r>
          </w:p>
          <w:p w14:paraId="6D7B9B63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while (root-&gt;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right !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= NULL &amp;&amp; root-&gt;left != 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NULL) {</w:t>
            </w:r>
          </w:p>
          <w:p w14:paraId="3A0514C2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coding_str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[position] == '0')</w:t>
            </w:r>
          </w:p>
          <w:p w14:paraId="6FFA309D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root =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root</w:t>
            </w:r>
            <w:proofErr w:type="spellEnd"/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left</w:t>
            </w:r>
            <w:proofErr w:type="spellEnd"/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;</w:t>
            </w:r>
          </w:p>
          <w:p w14:paraId="6C27E49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else</w:t>
            </w:r>
            <w:proofErr w:type="spellEnd"/>
          </w:p>
          <w:p w14:paraId="5178F12F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root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=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root</w:t>
            </w:r>
            <w:proofErr w:type="spellEnd"/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right</w:t>
            </w:r>
            <w:proofErr w:type="spellEnd"/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;</w:t>
            </w:r>
          </w:p>
          <w:p w14:paraId="27C975D0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position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++;</w:t>
            </w:r>
          </w:p>
          <w:p w14:paraId="76B968F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41FC41EA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decoding_str += root-&gt;</w:t>
            </w:r>
            <w:proofErr w:type="spellStart"/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value.first</w:t>
            </w:r>
            <w:proofErr w:type="spellEnd"/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;</w:t>
            </w:r>
          </w:p>
          <w:p w14:paraId="05798FCB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if (head-&gt;left == NULL &amp;&amp; head-&gt;right == NULL)</w:t>
            </w:r>
          </w:p>
          <w:p w14:paraId="238E13CC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position++;</w:t>
            </w:r>
          </w:p>
          <w:p w14:paraId="1C9A43AA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Decoding(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head,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coding_str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decoding_str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, position);</w:t>
            </w:r>
          </w:p>
          <w:p w14:paraId="6522A05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}</w:t>
            </w:r>
          </w:p>
          <w:p w14:paraId="7C6DB2F8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1777C8FC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lastRenderedPageBreak/>
              <w:tab/>
              <w:t xml:space="preserve">Node*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build_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tree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Node*&amp; root, List&lt;Pair&lt;char,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&gt;&gt;*&amp; list) {//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построение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самого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дерева</w:t>
            </w:r>
          </w:p>
          <w:p w14:paraId="69662CCF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if 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list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get_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size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) &gt;= 1) {</w:t>
            </w:r>
          </w:p>
          <w:p w14:paraId="0FD1E30F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</w:p>
          <w:p w14:paraId="02007279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</w:p>
          <w:p w14:paraId="66342C06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if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list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get_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size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) == 1) {</w:t>
            </w:r>
          </w:p>
          <w:p w14:paraId="7A89D87E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list_symbol-&gt;push_back(list-&gt;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at(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0));</w:t>
            </w:r>
          </w:p>
          <w:p w14:paraId="1543435A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root = new Node(list-&gt;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at(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0));</w:t>
            </w:r>
          </w:p>
          <w:p w14:paraId="507B849F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}</w:t>
            </w:r>
          </w:p>
          <w:p w14:paraId="2D9BB90E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else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{</w:t>
            </w:r>
          </w:p>
          <w:p w14:paraId="4A171A23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root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=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new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Node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);</w:t>
            </w:r>
          </w:p>
          <w:p w14:paraId="73529890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if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list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get_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size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) &gt; 1) {</w:t>
            </w:r>
          </w:p>
          <w:p w14:paraId="42B3C313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List&lt;Pair&lt;char,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&gt;&gt;* list1 = list;</w:t>
            </w:r>
          </w:p>
          <w:p w14:paraId="054F8600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List&lt;Pair&lt;char,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&gt;&gt;* list2 = new List&lt;Pair&lt;char,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&gt;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&gt;(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);</w:t>
            </w:r>
          </w:p>
          <w:p w14:paraId="56D45629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absolute_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cut(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list1, list2);</w:t>
            </w:r>
          </w:p>
          <w:p w14:paraId="2AFA4A86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if 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list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</w:t>
            </w:r>
            <w:proofErr w:type="spellStart"/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isEmpty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)) {</w:t>
            </w:r>
          </w:p>
          <w:p w14:paraId="5F09B22C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root-&gt;left =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build_tree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(root-&gt;left, list1);</w:t>
            </w:r>
          </w:p>
          <w:p w14:paraId="1205245E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root-&gt;right =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build_tree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(root-&gt;right, list2);</w:t>
            </w:r>
          </w:p>
          <w:p w14:paraId="6A50F09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}</w:t>
            </w:r>
          </w:p>
          <w:p w14:paraId="3E2A541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78E855D5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0431D307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 xml:space="preserve">return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root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;</w:t>
            </w:r>
          </w:p>
          <w:p w14:paraId="067976C2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7CCDA15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77B2FDD6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fill_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tree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Map&lt;char, string&gt;*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shennon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, Node* root, string cur) {//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заполнение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дерева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кодов</w:t>
            </w:r>
          </w:p>
          <w:p w14:paraId="28C0F15B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if (head-&gt;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left !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= NULL &amp;&amp; head-&gt;right != 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NULL) {</w:t>
            </w:r>
          </w:p>
          <w:p w14:paraId="0CF7F838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if (root-&gt;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left !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= NULL &amp;&amp; root-&gt;right != 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NULL) {</w:t>
            </w:r>
          </w:p>
          <w:p w14:paraId="1FFA2CC0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fill_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tree(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shennon, root-&gt;left, cur + '0');</w:t>
            </w:r>
          </w:p>
          <w:p w14:paraId="5B938243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fill_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tree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shennon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, root-&gt;right, cur + '1');</w:t>
            </w:r>
          </w:p>
          <w:p w14:paraId="44F92D3D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}</w:t>
            </w:r>
          </w:p>
          <w:p w14:paraId="2649626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else</w:t>
            </w:r>
          </w:p>
          <w:p w14:paraId="68505903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{</w:t>
            </w:r>
          </w:p>
          <w:p w14:paraId="6D73BB41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shennon-&gt;insert(root-&gt;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value.first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, cur);</w:t>
            </w:r>
          </w:p>
          <w:p w14:paraId="0BE38D6D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}</w:t>
            </w:r>
          </w:p>
          <w:p w14:paraId="33B535C9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49DD39C9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else {</w:t>
            </w:r>
          </w:p>
          <w:p w14:paraId="46FE9EB9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shennon-&gt;insert(root-&gt;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value.first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, cur+'0');</w:t>
            </w:r>
          </w:p>
          <w:p w14:paraId="311BFCB8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}</w:t>
            </w:r>
          </w:p>
          <w:p w14:paraId="19BAECB2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</w:p>
          <w:p w14:paraId="331737F0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1CC9D2C6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absolute_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cut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List&lt;Pair&lt;char,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&gt;&gt;*&amp; list1, List&lt;Pair&lt;char,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&gt;&gt;*&amp; list2) {//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разделение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на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два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</w:t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списка</w:t>
            </w:r>
          </w:p>
          <w:p w14:paraId="05A7AE9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int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cost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= 0;</w:t>
            </w:r>
          </w:p>
          <w:p w14:paraId="0CE12388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&lt; list1-&gt;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get_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size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); ++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 {</w:t>
            </w:r>
          </w:p>
          <w:p w14:paraId="341CE1FD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cost += list1-&gt;at(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).second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;</w:t>
            </w:r>
          </w:p>
          <w:p w14:paraId="5316689F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}</w:t>
            </w:r>
          </w:p>
          <w:p w14:paraId="1DB88111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list1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-&gt;sort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();</w:t>
            </w:r>
          </w:p>
          <w:p w14:paraId="4A3C32D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list1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-&gt;reverse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();</w:t>
            </w:r>
          </w:p>
          <w:p w14:paraId="0276DE10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cost_list1 =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cost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;</w:t>
            </w:r>
          </w:p>
          <w:p w14:paraId="2531C6A2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cost_list2 = 0;</w:t>
            </w:r>
          </w:p>
          <w:p w14:paraId="019DFEE3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///////////////////////////////////////////////////////////////////////////////////////////////////////</w:t>
            </w:r>
          </w:p>
          <w:p w14:paraId="2548004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&lt; list1-&gt;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get_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size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 &amp;&amp; list1-&gt;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isEmpty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(); ++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 {</w:t>
            </w:r>
          </w:p>
          <w:p w14:paraId="563EF437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if (list1-&gt;at(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).second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+ cost_list2 &lt;= cost / 2) {</w:t>
            </w:r>
          </w:p>
          <w:p w14:paraId="482BBA35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cost_list2 += list1-&gt;at(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).second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;</w:t>
            </w:r>
          </w:p>
          <w:p w14:paraId="50936BB4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list2-&gt;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push_back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(list1-&gt;at(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));</w:t>
            </w:r>
          </w:p>
          <w:p w14:paraId="4297BA2C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list1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-&gt;remove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(i);</w:t>
            </w:r>
          </w:p>
          <w:p w14:paraId="51CE0565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67B1E49B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2E9C043F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cost_list1 = cost_list1 - cost_list2;</w:t>
            </w:r>
          </w:p>
          <w:p w14:paraId="325BBAFB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if (list1-&gt;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get_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size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 == 0 || cost_list2 == cost / 2)</w:t>
            </w:r>
          </w:p>
          <w:p w14:paraId="0420FDB6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&lt; list1-&gt;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get_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size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 &amp;&amp; list1-&gt;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isEmpty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(); ++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 {</w:t>
            </w:r>
          </w:p>
          <w:p w14:paraId="00B1F062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j = 0; j &lt; list2-&gt;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get_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size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 &amp;&amp; list2-&gt;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isEmpty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(); ++j) {</w:t>
            </w:r>
          </w:p>
          <w:p w14:paraId="455F9B18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if ((cost_list2 - list2-&gt;at(j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).second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+ list1-&gt;at(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).second &gt; cost_list2) &amp;&amp; (cost_list2 - list2-&gt;at(j).second + list1-&gt;at(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).second) &lt;= cost / 2) {</w:t>
            </w:r>
          </w:p>
          <w:p w14:paraId="7FCDCA19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cost_list2 = cost_list2 - list2-&gt;at(j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).second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+ list1-&gt;at(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).second;</w:t>
            </w:r>
          </w:p>
          <w:p w14:paraId="14CF1958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>cost_list1 = cost_list1 + list2-&gt;at(j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).second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- list1-&gt;at(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).second;</w:t>
            </w:r>
          </w:p>
          <w:p w14:paraId="680C0CF9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&gt; cur1 = list1-&gt;at(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);</w:t>
            </w:r>
          </w:p>
          <w:p w14:paraId="315A9BA7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lastRenderedPageBreak/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 &gt; cur2 = list2-&gt;at(j);</w:t>
            </w:r>
          </w:p>
          <w:p w14:paraId="7C121E6C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list1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-&gt;set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(i, cur1);</w:t>
            </w:r>
          </w:p>
          <w:p w14:paraId="5E25FD62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list2</w:t>
            </w:r>
            <w:proofErr w:type="gram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-&gt;set</w:t>
            </w:r>
            <w:proofErr w:type="gram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(j, cur2);</w:t>
            </w:r>
          </w:p>
          <w:p w14:paraId="72768505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47DA0AA6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12D769A2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 xml:space="preserve">if (cost_list2 ==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cost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 / 2)</w:t>
            </w:r>
          </w:p>
          <w:p w14:paraId="6CFC31D5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break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;</w:t>
            </w:r>
          </w:p>
          <w:p w14:paraId="2210AB3F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748654E5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/////////////////////////////////////////////////////////////////////////////////////////////////////////////////</w:t>
            </w:r>
          </w:p>
          <w:p w14:paraId="6073BA31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  <w:t>}</w:t>
            </w:r>
          </w:p>
          <w:p w14:paraId="52BAE44F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ab/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Node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 xml:space="preserve">*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head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;</w:t>
            </w:r>
          </w:p>
          <w:p w14:paraId="66D583DD" w14:textId="77777777" w:rsidR="00931551" w:rsidRPr="00931551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ab/>
              <w:t xml:space="preserve">List&lt;Pair&lt;char,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int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 xml:space="preserve">&gt;&gt;* </w:t>
            </w:r>
            <w:proofErr w:type="spellStart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list_symbol</w:t>
            </w:r>
            <w:proofErr w:type="spellEnd"/>
            <w:r w:rsidRPr="00931551">
              <w:rPr>
                <w:rFonts w:ascii="Consolas" w:hAnsi="Consolas"/>
                <w:color w:val="5C5C5C"/>
                <w:sz w:val="18"/>
                <w:szCs w:val="18"/>
                <w:lang w:val="en-US"/>
              </w:rPr>
              <w:t>;</w:t>
            </w:r>
          </w:p>
          <w:p w14:paraId="5FE7414B" w14:textId="283094F8" w:rsidR="000025D4" w:rsidRPr="000025D4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931551">
              <w:rPr>
                <w:rFonts w:ascii="Consolas" w:hAnsi="Consolas"/>
                <w:color w:val="5C5C5C"/>
                <w:sz w:val="18"/>
                <w:szCs w:val="18"/>
              </w:rPr>
              <w:t>};</w:t>
            </w:r>
          </w:p>
          <w:p w14:paraId="50C90B84" w14:textId="67C9BE61" w:rsidR="000025D4" w:rsidRPr="003E12F5" w:rsidRDefault="00931551" w:rsidP="0093155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3E12F5">
              <w:rPr>
                <w:rFonts w:ascii="Consolas" w:hAnsi="Consolas"/>
                <w:color w:val="5C5C5C"/>
                <w:sz w:val="18"/>
                <w:szCs w:val="18"/>
              </w:rPr>
              <w:t xml:space="preserve"> </w:t>
            </w:r>
          </w:p>
        </w:tc>
      </w:tr>
    </w:tbl>
    <w:p w14:paraId="2696FD01" w14:textId="77777777" w:rsidR="002E3110" w:rsidRDefault="002E3110" w:rsidP="002E3110">
      <w:pPr>
        <w:pStyle w:val="120"/>
        <w:ind w:firstLine="0"/>
        <w:rPr>
          <w:lang w:val="en-US"/>
        </w:rPr>
      </w:pPr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2E3110" w:rsidRPr="0037197E" w14:paraId="6D94A184" w14:textId="77777777" w:rsidTr="00433F80">
        <w:tc>
          <w:tcPr>
            <w:tcW w:w="10773" w:type="dxa"/>
            <w:shd w:val="clear" w:color="auto" w:fill="auto"/>
          </w:tcPr>
          <w:p w14:paraId="2733140B" w14:textId="6D819CA3" w:rsidR="002E3110" w:rsidRPr="002E3110" w:rsidRDefault="006B548D" w:rsidP="00433F80">
            <w:pPr>
              <w:pStyle w:val="aff5"/>
              <w:rPr>
                <w:lang w:val="en-US" w:eastAsia="en-US"/>
              </w:rPr>
            </w:pPr>
            <w:r w:rsidRPr="006B548D">
              <w:rPr>
                <w:lang w:val="en-US" w:eastAsia="en-US"/>
              </w:rPr>
              <w:t>UnitTestitFano</w:t>
            </w:r>
            <w:r w:rsidR="002E3110">
              <w:rPr>
                <w:lang w:val="en-US" w:eastAsia="en-US"/>
              </w:rPr>
              <w:t>.cpp</w:t>
            </w:r>
          </w:p>
        </w:tc>
      </w:tr>
      <w:tr w:rsidR="002E3110" w:rsidRPr="00BC652F" w14:paraId="1B0F5073" w14:textId="77777777" w:rsidTr="00433F80">
        <w:tc>
          <w:tcPr>
            <w:tcW w:w="10773" w:type="dxa"/>
            <w:shd w:val="clear" w:color="auto" w:fill="auto"/>
          </w:tcPr>
          <w:p w14:paraId="7D11F64C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#include "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pch.h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"</w:t>
            </w:r>
          </w:p>
          <w:p w14:paraId="3522CD20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include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"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CppUnitTest.h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"</w:t>
            </w:r>
          </w:p>
          <w:p w14:paraId="132426DC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include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string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&gt;</w:t>
            </w:r>
          </w:p>
          <w:p w14:paraId="6CF37E6A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>#include"\Users\1\source\repos\Lab 2\Shennon_Fano.h"</w:t>
            </w:r>
          </w:p>
          <w:p w14:paraId="5445A710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>#include"\Users\1\source\repos\Lab 2\Map.h"</w:t>
            </w:r>
          </w:p>
          <w:p w14:paraId="0F26E2B6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>#include"\Users\1\source\repos\Lab 2\List.h"</w:t>
            </w:r>
          </w:p>
          <w:p w14:paraId="61D4280C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</w:p>
          <w:p w14:paraId="23113C96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>using namespace Microsoft::VisualStudio::CppUnitTestFramework;</w:t>
            </w:r>
          </w:p>
          <w:p w14:paraId="674E135E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</w:p>
          <w:p w14:paraId="3949E4ED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namespace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UnitTestitFano</w:t>
            </w:r>
            <w:proofErr w:type="spellEnd"/>
          </w:p>
          <w:p w14:paraId="62E02187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{</w:t>
            </w:r>
          </w:p>
          <w:p w14:paraId="4B73122E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  <w:t>TEST_CLASS(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UnitTestitFano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)</w:t>
            </w:r>
          </w:p>
          <w:p w14:paraId="188D5C42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14:paraId="021918E3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public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:</w:t>
            </w:r>
          </w:p>
          <w:p w14:paraId="17DC65D4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</w:p>
          <w:p w14:paraId="7D3B33AE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TEST_METHOD(TestCodingFano_different_symbol_words)</w:t>
            </w:r>
          </w:p>
          <w:p w14:paraId="633A9DDC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{</w:t>
            </w:r>
          </w:p>
          <w:p w14:paraId="5AC6E04E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string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str = "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Hello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world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";//</w:t>
            </w:r>
          </w:p>
          <w:p w14:paraId="1A97F2F2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string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coding_str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;</w:t>
            </w:r>
          </w:p>
          <w:p w14:paraId="524FE2E3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Shennon_Fano* Shennon_Fano_tree = new Shennon_Fano(str);</w:t>
            </w:r>
          </w:p>
          <w:p w14:paraId="5DC00869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Map&lt;char, string&gt;* Fano = Shennon_Fano_tree-&gt;fill_tree_with_code();</w:t>
            </w:r>
          </w:p>
          <w:p w14:paraId="2B0F9E34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counter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= 0;</w:t>
            </w:r>
          </w:p>
          <w:p w14:paraId="1135069D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List&lt;Pair&lt;char, int&gt;&gt;* list_symbol = Shennon_Fano_tree-&gt;get_list_symbol();</w:t>
            </w:r>
          </w:p>
          <w:p w14:paraId="3A4B60B8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for (int i = 0; i &lt; str.size(); i++)</w:t>
            </w:r>
          </w:p>
          <w:p w14:paraId="78CA48B5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coding_str += Fano-&gt;find(str[i]);</w:t>
            </w:r>
          </w:p>
          <w:p w14:paraId="03544E1B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Assert::AreEqual(coding_str, string("0010111001000100001110101011000000"));</w:t>
            </w:r>
          </w:p>
          <w:p w14:paraId="54450925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}</w:t>
            </w:r>
          </w:p>
          <w:p w14:paraId="777CB824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TEST_METHOD(TestCodingFano_same_symbol_words)</w:t>
            </w:r>
          </w:p>
          <w:p w14:paraId="06B13CE9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{</w:t>
            </w:r>
          </w:p>
          <w:p w14:paraId="587A65A0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string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str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= "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qqqqq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";//</w:t>
            </w:r>
          </w:p>
          <w:p w14:paraId="6A9980B1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string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coding_str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;</w:t>
            </w:r>
          </w:p>
          <w:p w14:paraId="1DEAF0C7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Shennon_Fano* Shennon_Fano_tree = new Shennon_Fano(str);</w:t>
            </w:r>
          </w:p>
          <w:p w14:paraId="5923BA0A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Map&lt;char, string&gt;* Fano = Shennon_Fano_tree-&gt;fill_tree_with_code();</w:t>
            </w:r>
          </w:p>
          <w:p w14:paraId="4AA4F0DE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counter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= 0;</w:t>
            </w:r>
          </w:p>
          <w:p w14:paraId="34B94952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List&lt;Pair&lt;char, int&gt;&gt;* list_symbol = Shennon_Fano_tree-&gt;get_list_symbol();</w:t>
            </w:r>
          </w:p>
          <w:p w14:paraId="433E8C01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for (int i = 0; i &lt; str.size(); i++)</w:t>
            </w:r>
          </w:p>
          <w:p w14:paraId="518DEB90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coding_str += Fano-&gt;find(str[i]);</w:t>
            </w:r>
          </w:p>
          <w:p w14:paraId="4C92CE0D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Assert::AreEqual(coding_str, string("00000"));</w:t>
            </w:r>
          </w:p>
          <w:p w14:paraId="36F7A14A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}</w:t>
            </w:r>
          </w:p>
          <w:p w14:paraId="54F3622F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  <w:t>TEST_METHOD(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TestCodingFano_text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)</w:t>
            </w:r>
          </w:p>
          <w:p w14:paraId="180A77CC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14:paraId="64A294F7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string str = "it is just string";//</w:t>
            </w:r>
          </w:p>
          <w:p w14:paraId="4C39A8FD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string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coding_str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;</w:t>
            </w:r>
          </w:p>
          <w:p w14:paraId="5B14C2E8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Shennon_Fano* Shennon_Fano_tree = new Shennon_Fano(str);</w:t>
            </w:r>
          </w:p>
          <w:p w14:paraId="468625AF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Map&lt;char, string&gt;* Fano = Shennon_Fano_tree-&gt;fill_tree_with_code();</w:t>
            </w:r>
          </w:p>
          <w:p w14:paraId="23607787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counter</w:t>
            </w:r>
            <w:proofErr w:type="spellEnd"/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= 0;</w:t>
            </w:r>
          </w:p>
          <w:p w14:paraId="46D63E6C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List&lt;Pair&lt;char, int&gt;&gt;* list_symbol = Shennon_Fano_tree-&gt;get_list_symbol();</w:t>
            </w:r>
          </w:p>
          <w:p w14:paraId="2425A0E9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for (int i = 0; i &lt; str.size(); i++)</w:t>
            </w:r>
          </w:p>
          <w:p w14:paraId="529ABECB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coding_str += Fano-&gt;find(str[i]);</w:t>
            </w:r>
          </w:p>
          <w:p w14:paraId="15965BC6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  <w:t>Assert::AreEqual(coding_str, string("0100000100010110100111011110000010011000000010101010001"));</w:t>
            </w:r>
          </w:p>
          <w:p w14:paraId="444B6F3B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}</w:t>
            </w:r>
          </w:p>
          <w:p w14:paraId="1CF6FC08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</w:p>
          <w:p w14:paraId="4A2F9154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</w:p>
          <w:p w14:paraId="1DE715DD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ab/>
              <w:t>};</w:t>
            </w:r>
          </w:p>
          <w:p w14:paraId="453E8AAA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}</w:t>
            </w:r>
          </w:p>
          <w:p w14:paraId="0B5A6B43" w14:textId="77777777" w:rsidR="00BD06C2" w:rsidRPr="00BD06C2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</w:pPr>
          </w:p>
          <w:p w14:paraId="2D010451" w14:textId="26D1921A" w:rsidR="002E3110" w:rsidRPr="002F19DE" w:rsidRDefault="00BD06C2" w:rsidP="00BD06C2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BD06C2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14:paraId="358E0805" w14:textId="697FC468" w:rsidR="002E3110" w:rsidRDefault="002E3110" w:rsidP="002E3110">
      <w:pPr>
        <w:pStyle w:val="2a"/>
      </w:pPr>
      <w:r>
        <w:lastRenderedPageBreak/>
        <w:t>Вывод</w:t>
      </w:r>
    </w:p>
    <w:p w14:paraId="5B0975E2" w14:textId="28CBDD0E" w:rsidR="002E3110" w:rsidRPr="002E3110" w:rsidRDefault="0016584B" w:rsidP="0016584B">
      <w:pPr>
        <w:pStyle w:val="120"/>
      </w:pPr>
      <w:r>
        <w:t xml:space="preserve">В данной лабораторной работе я ознакомился с методом кодирования </w:t>
      </w:r>
      <w:proofErr w:type="spellStart"/>
      <w:r w:rsidRPr="0016584B">
        <w:t>Шенона-Фано</w:t>
      </w:r>
      <w:proofErr w:type="spellEnd"/>
      <w:r>
        <w:t>, а также закрепил свои навыки в объектно-ориентированном программировании.</w:t>
      </w:r>
    </w:p>
    <w:sectPr w:rsidR="002E3110" w:rsidRPr="002E3110" w:rsidSect="00D02713">
      <w:headerReference w:type="default" r:id="rId11"/>
      <w:footerReference w:type="default" r:id="rId12"/>
      <w:headerReference w:type="firs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77C8D" w14:textId="77777777" w:rsidR="00F9345B" w:rsidRDefault="00F9345B" w:rsidP="0098338E">
      <w:r>
        <w:separator/>
      </w:r>
    </w:p>
  </w:endnote>
  <w:endnote w:type="continuationSeparator" w:id="0">
    <w:p w14:paraId="685DA9A7" w14:textId="77777777" w:rsidR="00F9345B" w:rsidRDefault="00F9345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6D18D" w14:textId="4F14D747" w:rsidR="00433F80" w:rsidRDefault="00433F8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C3D97">
      <w:rPr>
        <w:noProof/>
      </w:rPr>
      <w:t>8</w:t>
    </w:r>
    <w:r>
      <w:fldChar w:fldCharType="end"/>
    </w:r>
  </w:p>
  <w:p w14:paraId="18120416" w14:textId="77777777" w:rsidR="00433F80" w:rsidRDefault="00433F8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9AEB1" w14:textId="77777777" w:rsidR="00F9345B" w:rsidRDefault="00F9345B" w:rsidP="0098338E">
      <w:r>
        <w:separator/>
      </w:r>
    </w:p>
  </w:footnote>
  <w:footnote w:type="continuationSeparator" w:id="0">
    <w:p w14:paraId="51E2691C" w14:textId="77777777" w:rsidR="00F9345B" w:rsidRDefault="00F9345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B4319" w14:textId="77777777" w:rsidR="00433F80" w:rsidRDefault="00433F80" w:rsidP="00B26317">
    <w:pPr>
      <w:pStyle w:val="af5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9246B" w14:textId="77777777" w:rsidR="00433F80" w:rsidRDefault="00433F80" w:rsidP="00E46B06">
    <w:pPr>
      <w:pStyle w:val="af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964"/>
    <w:multiLevelType w:val="multilevel"/>
    <w:tmpl w:val="D576C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2DD1170"/>
    <w:multiLevelType w:val="multilevel"/>
    <w:tmpl w:val="E75A074E"/>
    <w:styleLink w:val="Style1"/>
    <w:lvl w:ilvl="0">
      <w:start w:val="1"/>
      <w:numFmt w:val="decimal"/>
      <w:lvlText w:val="%1"/>
      <w:lvlJc w:val="left"/>
      <w:pPr>
        <w:ind w:left="432" w:hanging="144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4D7518D"/>
    <w:multiLevelType w:val="multilevel"/>
    <w:tmpl w:val="04090025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2064D"/>
    <w:multiLevelType w:val="hybridMultilevel"/>
    <w:tmpl w:val="67CC900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0F12511E"/>
    <w:multiLevelType w:val="multilevel"/>
    <w:tmpl w:val="71E8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DC1626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4454E08"/>
    <w:multiLevelType w:val="multilevel"/>
    <w:tmpl w:val="E75A074E"/>
    <w:numStyleLink w:val="Style1"/>
  </w:abstractNum>
  <w:abstractNum w:abstractNumId="10" w15:restartNumberingAfterBreak="0">
    <w:nsid w:val="145E0D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7B22FF7"/>
    <w:multiLevelType w:val="multilevel"/>
    <w:tmpl w:val="AB7EB5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8BB7491"/>
    <w:multiLevelType w:val="multilevel"/>
    <w:tmpl w:val="04090025"/>
    <w:numStyleLink w:val="Style2"/>
  </w:abstractNum>
  <w:abstractNum w:abstractNumId="13" w15:restartNumberingAfterBreak="0">
    <w:nsid w:val="1B3869CA"/>
    <w:multiLevelType w:val="multilevel"/>
    <w:tmpl w:val="6CCA04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F6B0F94"/>
    <w:multiLevelType w:val="hybridMultilevel"/>
    <w:tmpl w:val="389410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24D65471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565C2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FCA1D19"/>
    <w:multiLevelType w:val="multilevel"/>
    <w:tmpl w:val="1CDC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2D7DF1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55A0858"/>
    <w:multiLevelType w:val="multilevel"/>
    <w:tmpl w:val="8BD0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37020"/>
    <w:multiLevelType w:val="hybridMultilevel"/>
    <w:tmpl w:val="7340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6D1D"/>
    <w:multiLevelType w:val="hybridMultilevel"/>
    <w:tmpl w:val="967C8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7482E"/>
    <w:multiLevelType w:val="multilevel"/>
    <w:tmpl w:val="666EEF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2A06096"/>
    <w:multiLevelType w:val="multilevel"/>
    <w:tmpl w:val="074A0496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3BB3C07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DC8739D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CF7B7F"/>
    <w:multiLevelType w:val="multilevel"/>
    <w:tmpl w:val="F024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CA4219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595170"/>
    <w:multiLevelType w:val="multilevel"/>
    <w:tmpl w:val="BBB0C5D4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78B66C7"/>
    <w:multiLevelType w:val="multilevel"/>
    <w:tmpl w:val="E5B842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98C4775"/>
    <w:multiLevelType w:val="multilevel"/>
    <w:tmpl w:val="AB044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A50243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CD54F3B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EF00BDE"/>
    <w:multiLevelType w:val="multilevel"/>
    <w:tmpl w:val="F692E5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F4D76CE"/>
    <w:multiLevelType w:val="multilevel"/>
    <w:tmpl w:val="90241910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20"/>
  </w:num>
  <w:num w:numId="4">
    <w:abstractNumId w:val="27"/>
  </w:num>
  <w:num w:numId="5">
    <w:abstractNumId w:val="7"/>
  </w:num>
  <w:num w:numId="6">
    <w:abstractNumId w:val="4"/>
  </w:num>
  <w:num w:numId="7">
    <w:abstractNumId w:val="32"/>
  </w:num>
  <w:num w:numId="8">
    <w:abstractNumId w:val="34"/>
  </w:num>
  <w:num w:numId="9">
    <w:abstractNumId w:val="25"/>
  </w:num>
  <w:num w:numId="10">
    <w:abstractNumId w:val="14"/>
  </w:num>
  <w:num w:numId="11">
    <w:abstractNumId w:val="5"/>
  </w:num>
  <w:num w:numId="12">
    <w:abstractNumId w:val="23"/>
  </w:num>
  <w:num w:numId="13">
    <w:abstractNumId w:val="2"/>
  </w:num>
  <w:num w:numId="14">
    <w:abstractNumId w:val="9"/>
  </w:num>
  <w:num w:numId="15">
    <w:abstractNumId w:val="10"/>
  </w:num>
  <w:num w:numId="16">
    <w:abstractNumId w:val="3"/>
  </w:num>
  <w:num w:numId="17">
    <w:abstractNumId w:val="12"/>
  </w:num>
  <w:num w:numId="18">
    <w:abstractNumId w:val="36"/>
  </w:num>
  <w:num w:numId="19">
    <w:abstractNumId w:val="8"/>
  </w:num>
  <w:num w:numId="20">
    <w:abstractNumId w:val="35"/>
  </w:num>
  <w:num w:numId="21">
    <w:abstractNumId w:val="16"/>
  </w:num>
  <w:num w:numId="22">
    <w:abstractNumId w:val="26"/>
  </w:num>
  <w:num w:numId="23">
    <w:abstractNumId w:val="18"/>
  </w:num>
  <w:num w:numId="24">
    <w:abstractNumId w:val="24"/>
  </w:num>
  <w:num w:numId="25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3"/>
  </w:num>
  <w:num w:numId="29">
    <w:abstractNumId w:val="33"/>
  </w:num>
  <w:num w:numId="30">
    <w:abstractNumId w:val="37"/>
  </w:num>
  <w:num w:numId="31">
    <w:abstractNumId w:val="31"/>
  </w:num>
  <w:num w:numId="32">
    <w:abstractNumId w:val="0"/>
  </w:num>
  <w:num w:numId="33">
    <w:abstractNumId w:val="22"/>
  </w:num>
  <w:num w:numId="34">
    <w:abstractNumId w:val="28"/>
  </w:num>
  <w:num w:numId="35">
    <w:abstractNumId w:val="15"/>
  </w:num>
  <w:num w:numId="36">
    <w:abstractNumId w:val="30"/>
  </w:num>
  <w:num w:numId="37">
    <w:abstractNumId w:val="6"/>
  </w:num>
  <w:num w:numId="38">
    <w:abstractNumId w:val="17"/>
  </w:num>
  <w:num w:numId="39">
    <w:abstractNumId w:val="29"/>
  </w:num>
  <w:num w:numId="4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25D4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4FDA"/>
    <w:rsid w:val="00016BD5"/>
    <w:rsid w:val="000174AA"/>
    <w:rsid w:val="0001755F"/>
    <w:rsid w:val="00017A9E"/>
    <w:rsid w:val="00020C80"/>
    <w:rsid w:val="00021712"/>
    <w:rsid w:val="00021F8A"/>
    <w:rsid w:val="000234A6"/>
    <w:rsid w:val="00024081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F7F"/>
    <w:rsid w:val="000459A4"/>
    <w:rsid w:val="000459F2"/>
    <w:rsid w:val="00045D52"/>
    <w:rsid w:val="000503E0"/>
    <w:rsid w:val="00050B16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76FED"/>
    <w:rsid w:val="00080961"/>
    <w:rsid w:val="000837A2"/>
    <w:rsid w:val="00083B26"/>
    <w:rsid w:val="00084A84"/>
    <w:rsid w:val="00086185"/>
    <w:rsid w:val="000864C1"/>
    <w:rsid w:val="0008715D"/>
    <w:rsid w:val="00087D12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AE7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534"/>
    <w:rsid w:val="000C567A"/>
    <w:rsid w:val="000C5A2C"/>
    <w:rsid w:val="000C666E"/>
    <w:rsid w:val="000D15A7"/>
    <w:rsid w:val="000D2785"/>
    <w:rsid w:val="000D4044"/>
    <w:rsid w:val="000D536A"/>
    <w:rsid w:val="000D5CBE"/>
    <w:rsid w:val="000D6FC1"/>
    <w:rsid w:val="000D6FC3"/>
    <w:rsid w:val="000E0921"/>
    <w:rsid w:val="000E1E35"/>
    <w:rsid w:val="000E55F6"/>
    <w:rsid w:val="000E7681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674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210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F07"/>
    <w:rsid w:val="001621E4"/>
    <w:rsid w:val="00162770"/>
    <w:rsid w:val="00162E6A"/>
    <w:rsid w:val="00163971"/>
    <w:rsid w:val="001639FF"/>
    <w:rsid w:val="0016584B"/>
    <w:rsid w:val="00165A41"/>
    <w:rsid w:val="00167094"/>
    <w:rsid w:val="00171682"/>
    <w:rsid w:val="00171683"/>
    <w:rsid w:val="001722CB"/>
    <w:rsid w:val="001726B4"/>
    <w:rsid w:val="00174BE2"/>
    <w:rsid w:val="001750C7"/>
    <w:rsid w:val="001833E8"/>
    <w:rsid w:val="001847C2"/>
    <w:rsid w:val="00184D0E"/>
    <w:rsid w:val="001859E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841"/>
    <w:rsid w:val="001C0480"/>
    <w:rsid w:val="001C1B50"/>
    <w:rsid w:val="001C21A5"/>
    <w:rsid w:val="001C2325"/>
    <w:rsid w:val="001C3847"/>
    <w:rsid w:val="001C4D9C"/>
    <w:rsid w:val="001C5833"/>
    <w:rsid w:val="001C611A"/>
    <w:rsid w:val="001C6A40"/>
    <w:rsid w:val="001C6B90"/>
    <w:rsid w:val="001C7F4D"/>
    <w:rsid w:val="001D0087"/>
    <w:rsid w:val="001D3783"/>
    <w:rsid w:val="001D3A36"/>
    <w:rsid w:val="001D3DC9"/>
    <w:rsid w:val="001E0365"/>
    <w:rsid w:val="001E0FEE"/>
    <w:rsid w:val="001E191C"/>
    <w:rsid w:val="001E21FF"/>
    <w:rsid w:val="001E26D7"/>
    <w:rsid w:val="001E2F97"/>
    <w:rsid w:val="001E3488"/>
    <w:rsid w:val="001E570D"/>
    <w:rsid w:val="001E6365"/>
    <w:rsid w:val="001E66C9"/>
    <w:rsid w:val="001E7EE5"/>
    <w:rsid w:val="001F16FA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686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C37"/>
    <w:rsid w:val="002532A5"/>
    <w:rsid w:val="002548AD"/>
    <w:rsid w:val="002551C4"/>
    <w:rsid w:val="00255B67"/>
    <w:rsid w:val="0025667F"/>
    <w:rsid w:val="002569E9"/>
    <w:rsid w:val="00256B1D"/>
    <w:rsid w:val="00257E0E"/>
    <w:rsid w:val="002600B1"/>
    <w:rsid w:val="00261A20"/>
    <w:rsid w:val="00263976"/>
    <w:rsid w:val="00265596"/>
    <w:rsid w:val="00267FAC"/>
    <w:rsid w:val="00272534"/>
    <w:rsid w:val="00272865"/>
    <w:rsid w:val="002743B2"/>
    <w:rsid w:val="002748B4"/>
    <w:rsid w:val="00274DEB"/>
    <w:rsid w:val="00275FD6"/>
    <w:rsid w:val="00276A89"/>
    <w:rsid w:val="0028346F"/>
    <w:rsid w:val="002843D6"/>
    <w:rsid w:val="002845CB"/>
    <w:rsid w:val="00284BC8"/>
    <w:rsid w:val="00286584"/>
    <w:rsid w:val="00290054"/>
    <w:rsid w:val="0029030C"/>
    <w:rsid w:val="00290BAC"/>
    <w:rsid w:val="0029106B"/>
    <w:rsid w:val="00293DFE"/>
    <w:rsid w:val="00294381"/>
    <w:rsid w:val="0029455F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66D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469"/>
    <w:rsid w:val="002D5D9F"/>
    <w:rsid w:val="002D6095"/>
    <w:rsid w:val="002D6336"/>
    <w:rsid w:val="002D72A8"/>
    <w:rsid w:val="002E2D46"/>
    <w:rsid w:val="002E2E79"/>
    <w:rsid w:val="002E3110"/>
    <w:rsid w:val="002E42D2"/>
    <w:rsid w:val="002F0969"/>
    <w:rsid w:val="002F0C0B"/>
    <w:rsid w:val="002F19DE"/>
    <w:rsid w:val="002F1E79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151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A8B"/>
    <w:rsid w:val="00310CCB"/>
    <w:rsid w:val="00311D2D"/>
    <w:rsid w:val="003123AB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6F8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09D"/>
    <w:rsid w:val="00360776"/>
    <w:rsid w:val="00361ABA"/>
    <w:rsid w:val="00361BD5"/>
    <w:rsid w:val="00364BF9"/>
    <w:rsid w:val="003704D2"/>
    <w:rsid w:val="00370C62"/>
    <w:rsid w:val="00371AC3"/>
    <w:rsid w:val="003727E2"/>
    <w:rsid w:val="00373027"/>
    <w:rsid w:val="00374B6F"/>
    <w:rsid w:val="00377DCC"/>
    <w:rsid w:val="003802F5"/>
    <w:rsid w:val="0038038D"/>
    <w:rsid w:val="00380B9F"/>
    <w:rsid w:val="00380D8C"/>
    <w:rsid w:val="0038107E"/>
    <w:rsid w:val="00382F9C"/>
    <w:rsid w:val="003838EC"/>
    <w:rsid w:val="00386BE7"/>
    <w:rsid w:val="00387478"/>
    <w:rsid w:val="00390BF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7F2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4DF"/>
    <w:rsid w:val="003C07AA"/>
    <w:rsid w:val="003C096F"/>
    <w:rsid w:val="003C1B6F"/>
    <w:rsid w:val="003C43F4"/>
    <w:rsid w:val="003C4793"/>
    <w:rsid w:val="003C534A"/>
    <w:rsid w:val="003C55CC"/>
    <w:rsid w:val="003C7504"/>
    <w:rsid w:val="003C774E"/>
    <w:rsid w:val="003C790C"/>
    <w:rsid w:val="003D1889"/>
    <w:rsid w:val="003D23B2"/>
    <w:rsid w:val="003D457D"/>
    <w:rsid w:val="003E0D63"/>
    <w:rsid w:val="003E10D1"/>
    <w:rsid w:val="003E12F5"/>
    <w:rsid w:val="003E1645"/>
    <w:rsid w:val="003E3AC7"/>
    <w:rsid w:val="003E5B7A"/>
    <w:rsid w:val="003E64BD"/>
    <w:rsid w:val="003E6FFB"/>
    <w:rsid w:val="003E73D5"/>
    <w:rsid w:val="003F0D1A"/>
    <w:rsid w:val="003F4162"/>
    <w:rsid w:val="003F4716"/>
    <w:rsid w:val="003F6810"/>
    <w:rsid w:val="003F723A"/>
    <w:rsid w:val="004017F2"/>
    <w:rsid w:val="0040243B"/>
    <w:rsid w:val="00402508"/>
    <w:rsid w:val="0040305F"/>
    <w:rsid w:val="00403697"/>
    <w:rsid w:val="00403E38"/>
    <w:rsid w:val="00403FA2"/>
    <w:rsid w:val="00404969"/>
    <w:rsid w:val="00406768"/>
    <w:rsid w:val="00410A74"/>
    <w:rsid w:val="00410EE9"/>
    <w:rsid w:val="004116D4"/>
    <w:rsid w:val="00413784"/>
    <w:rsid w:val="004139F4"/>
    <w:rsid w:val="00413D28"/>
    <w:rsid w:val="00416255"/>
    <w:rsid w:val="00417DA7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3F80"/>
    <w:rsid w:val="00434906"/>
    <w:rsid w:val="00434FE7"/>
    <w:rsid w:val="00435819"/>
    <w:rsid w:val="004419A5"/>
    <w:rsid w:val="004430D4"/>
    <w:rsid w:val="00444F6C"/>
    <w:rsid w:val="00445CEE"/>
    <w:rsid w:val="00445EAF"/>
    <w:rsid w:val="00445EC6"/>
    <w:rsid w:val="00447048"/>
    <w:rsid w:val="004479E2"/>
    <w:rsid w:val="00451716"/>
    <w:rsid w:val="00452208"/>
    <w:rsid w:val="00452A06"/>
    <w:rsid w:val="00452A29"/>
    <w:rsid w:val="00453AD9"/>
    <w:rsid w:val="00453F0A"/>
    <w:rsid w:val="00453F0B"/>
    <w:rsid w:val="004541B6"/>
    <w:rsid w:val="004545F0"/>
    <w:rsid w:val="00455877"/>
    <w:rsid w:val="004577A8"/>
    <w:rsid w:val="0045786D"/>
    <w:rsid w:val="004605A2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B4E"/>
    <w:rsid w:val="00470CB9"/>
    <w:rsid w:val="00471F15"/>
    <w:rsid w:val="00473DA7"/>
    <w:rsid w:val="004742EC"/>
    <w:rsid w:val="004758D8"/>
    <w:rsid w:val="00475E4A"/>
    <w:rsid w:val="00475EB2"/>
    <w:rsid w:val="00476F56"/>
    <w:rsid w:val="004772BE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BD6"/>
    <w:rsid w:val="004933A0"/>
    <w:rsid w:val="00493723"/>
    <w:rsid w:val="004941B1"/>
    <w:rsid w:val="004949AE"/>
    <w:rsid w:val="0049566F"/>
    <w:rsid w:val="004968C7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E45"/>
    <w:rsid w:val="004B3122"/>
    <w:rsid w:val="004B51A6"/>
    <w:rsid w:val="004B64A3"/>
    <w:rsid w:val="004C04CA"/>
    <w:rsid w:val="004C3F2F"/>
    <w:rsid w:val="004C42CB"/>
    <w:rsid w:val="004C6104"/>
    <w:rsid w:val="004C726E"/>
    <w:rsid w:val="004D19D1"/>
    <w:rsid w:val="004D23C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2F"/>
    <w:rsid w:val="004F1834"/>
    <w:rsid w:val="004F199D"/>
    <w:rsid w:val="004F4B28"/>
    <w:rsid w:val="004F523C"/>
    <w:rsid w:val="004F5C29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27ED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B0D"/>
    <w:rsid w:val="00572EBE"/>
    <w:rsid w:val="00572F17"/>
    <w:rsid w:val="00573A74"/>
    <w:rsid w:val="00575236"/>
    <w:rsid w:val="00577AAB"/>
    <w:rsid w:val="00580767"/>
    <w:rsid w:val="00581BB2"/>
    <w:rsid w:val="00582C57"/>
    <w:rsid w:val="0058635C"/>
    <w:rsid w:val="005865FB"/>
    <w:rsid w:val="00587D46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DD1"/>
    <w:rsid w:val="005A4E20"/>
    <w:rsid w:val="005A6675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7D7"/>
    <w:rsid w:val="005B7A03"/>
    <w:rsid w:val="005B7FAC"/>
    <w:rsid w:val="005C3719"/>
    <w:rsid w:val="005C5B34"/>
    <w:rsid w:val="005C63AA"/>
    <w:rsid w:val="005D2E59"/>
    <w:rsid w:val="005D4CC0"/>
    <w:rsid w:val="005D720F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90B"/>
    <w:rsid w:val="006049AC"/>
    <w:rsid w:val="006064A7"/>
    <w:rsid w:val="006069DF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4E82"/>
    <w:rsid w:val="00625995"/>
    <w:rsid w:val="00625D9E"/>
    <w:rsid w:val="006274B8"/>
    <w:rsid w:val="006311A1"/>
    <w:rsid w:val="006330E1"/>
    <w:rsid w:val="00633647"/>
    <w:rsid w:val="00633AE2"/>
    <w:rsid w:val="006355EE"/>
    <w:rsid w:val="00635C37"/>
    <w:rsid w:val="00636198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C5A"/>
    <w:rsid w:val="0067242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F87"/>
    <w:rsid w:val="00695934"/>
    <w:rsid w:val="00696E4B"/>
    <w:rsid w:val="006A0821"/>
    <w:rsid w:val="006A223A"/>
    <w:rsid w:val="006A2C49"/>
    <w:rsid w:val="006A3143"/>
    <w:rsid w:val="006A350F"/>
    <w:rsid w:val="006A4A31"/>
    <w:rsid w:val="006A4ADD"/>
    <w:rsid w:val="006A4BCC"/>
    <w:rsid w:val="006A5A0E"/>
    <w:rsid w:val="006A6E30"/>
    <w:rsid w:val="006A7323"/>
    <w:rsid w:val="006A79F3"/>
    <w:rsid w:val="006B1770"/>
    <w:rsid w:val="006B1777"/>
    <w:rsid w:val="006B3A13"/>
    <w:rsid w:val="006B548D"/>
    <w:rsid w:val="006B6546"/>
    <w:rsid w:val="006B68DA"/>
    <w:rsid w:val="006B7E14"/>
    <w:rsid w:val="006C2D17"/>
    <w:rsid w:val="006C3406"/>
    <w:rsid w:val="006C3691"/>
    <w:rsid w:val="006C39A9"/>
    <w:rsid w:val="006C5A14"/>
    <w:rsid w:val="006C5BBC"/>
    <w:rsid w:val="006C7A94"/>
    <w:rsid w:val="006D06CD"/>
    <w:rsid w:val="006D0FDE"/>
    <w:rsid w:val="006D10BB"/>
    <w:rsid w:val="006D12B4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2E1B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6E2"/>
    <w:rsid w:val="00712B2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3F7E"/>
    <w:rsid w:val="00735700"/>
    <w:rsid w:val="007358E7"/>
    <w:rsid w:val="00736956"/>
    <w:rsid w:val="00736DB9"/>
    <w:rsid w:val="00737D8B"/>
    <w:rsid w:val="007404A7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FD7"/>
    <w:rsid w:val="007678F4"/>
    <w:rsid w:val="00770E35"/>
    <w:rsid w:val="00773DE6"/>
    <w:rsid w:val="00777209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074"/>
    <w:rsid w:val="007A0A07"/>
    <w:rsid w:val="007A21E2"/>
    <w:rsid w:val="007A3092"/>
    <w:rsid w:val="007A3BE0"/>
    <w:rsid w:val="007A57AC"/>
    <w:rsid w:val="007B3E5B"/>
    <w:rsid w:val="007B4772"/>
    <w:rsid w:val="007B5B56"/>
    <w:rsid w:val="007B6007"/>
    <w:rsid w:val="007B7356"/>
    <w:rsid w:val="007C0AFE"/>
    <w:rsid w:val="007C0F19"/>
    <w:rsid w:val="007C1173"/>
    <w:rsid w:val="007C254A"/>
    <w:rsid w:val="007C2EBA"/>
    <w:rsid w:val="007C487B"/>
    <w:rsid w:val="007C57C1"/>
    <w:rsid w:val="007C63A8"/>
    <w:rsid w:val="007D0405"/>
    <w:rsid w:val="007D09E0"/>
    <w:rsid w:val="007D0DD6"/>
    <w:rsid w:val="007D2FC0"/>
    <w:rsid w:val="007D592F"/>
    <w:rsid w:val="007E0775"/>
    <w:rsid w:val="007E094C"/>
    <w:rsid w:val="007E129D"/>
    <w:rsid w:val="007E1C80"/>
    <w:rsid w:val="007E1D0A"/>
    <w:rsid w:val="007E1DCA"/>
    <w:rsid w:val="007E2DB7"/>
    <w:rsid w:val="007E4134"/>
    <w:rsid w:val="007E434C"/>
    <w:rsid w:val="007E513D"/>
    <w:rsid w:val="007E5EA5"/>
    <w:rsid w:val="007E647F"/>
    <w:rsid w:val="007E69F4"/>
    <w:rsid w:val="007E7978"/>
    <w:rsid w:val="007F08C9"/>
    <w:rsid w:val="007F12DB"/>
    <w:rsid w:val="007F18E4"/>
    <w:rsid w:val="007F1A20"/>
    <w:rsid w:val="007F2491"/>
    <w:rsid w:val="007F2D0D"/>
    <w:rsid w:val="007F3B5A"/>
    <w:rsid w:val="007F404E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3AE"/>
    <w:rsid w:val="008405C8"/>
    <w:rsid w:val="00841420"/>
    <w:rsid w:val="00843E39"/>
    <w:rsid w:val="00843FB7"/>
    <w:rsid w:val="00844EFE"/>
    <w:rsid w:val="0084572D"/>
    <w:rsid w:val="00845A3D"/>
    <w:rsid w:val="00850F34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387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ED6"/>
    <w:rsid w:val="00894052"/>
    <w:rsid w:val="008965BD"/>
    <w:rsid w:val="008A051E"/>
    <w:rsid w:val="008A1135"/>
    <w:rsid w:val="008A38B5"/>
    <w:rsid w:val="008A3B97"/>
    <w:rsid w:val="008A43AC"/>
    <w:rsid w:val="008A5C2B"/>
    <w:rsid w:val="008B0FA0"/>
    <w:rsid w:val="008B39B6"/>
    <w:rsid w:val="008B5098"/>
    <w:rsid w:val="008B5A83"/>
    <w:rsid w:val="008B699C"/>
    <w:rsid w:val="008B759F"/>
    <w:rsid w:val="008B7D2D"/>
    <w:rsid w:val="008C0818"/>
    <w:rsid w:val="008C0AC1"/>
    <w:rsid w:val="008C1616"/>
    <w:rsid w:val="008C1BA0"/>
    <w:rsid w:val="008C2A84"/>
    <w:rsid w:val="008C31E4"/>
    <w:rsid w:val="008C498E"/>
    <w:rsid w:val="008C5DC4"/>
    <w:rsid w:val="008C6E70"/>
    <w:rsid w:val="008C758A"/>
    <w:rsid w:val="008C7AF6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B3D"/>
    <w:rsid w:val="008E749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E42"/>
    <w:rsid w:val="0092414A"/>
    <w:rsid w:val="009241BA"/>
    <w:rsid w:val="009246ED"/>
    <w:rsid w:val="00924828"/>
    <w:rsid w:val="0092760C"/>
    <w:rsid w:val="00931551"/>
    <w:rsid w:val="00933339"/>
    <w:rsid w:val="00933CB4"/>
    <w:rsid w:val="009376E2"/>
    <w:rsid w:val="00940EE4"/>
    <w:rsid w:val="00941266"/>
    <w:rsid w:val="00941C6F"/>
    <w:rsid w:val="00942ACB"/>
    <w:rsid w:val="00942BCC"/>
    <w:rsid w:val="00943DC3"/>
    <w:rsid w:val="009453CD"/>
    <w:rsid w:val="009502B4"/>
    <w:rsid w:val="0095042D"/>
    <w:rsid w:val="00950768"/>
    <w:rsid w:val="0095079A"/>
    <w:rsid w:val="0095338D"/>
    <w:rsid w:val="00953E92"/>
    <w:rsid w:val="009546A7"/>
    <w:rsid w:val="009554CC"/>
    <w:rsid w:val="0095555A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6938"/>
    <w:rsid w:val="009A0C44"/>
    <w:rsid w:val="009A30BA"/>
    <w:rsid w:val="009A34B3"/>
    <w:rsid w:val="009A3A4D"/>
    <w:rsid w:val="009A45CB"/>
    <w:rsid w:val="009A5A62"/>
    <w:rsid w:val="009A725D"/>
    <w:rsid w:val="009A79FD"/>
    <w:rsid w:val="009B06D6"/>
    <w:rsid w:val="009B3E62"/>
    <w:rsid w:val="009B503D"/>
    <w:rsid w:val="009B5A74"/>
    <w:rsid w:val="009B5F98"/>
    <w:rsid w:val="009C2E16"/>
    <w:rsid w:val="009C5546"/>
    <w:rsid w:val="009C7F7F"/>
    <w:rsid w:val="009D024E"/>
    <w:rsid w:val="009D1575"/>
    <w:rsid w:val="009D186A"/>
    <w:rsid w:val="009D2578"/>
    <w:rsid w:val="009D31BD"/>
    <w:rsid w:val="009D31E9"/>
    <w:rsid w:val="009D43E3"/>
    <w:rsid w:val="009D4428"/>
    <w:rsid w:val="009D5D4A"/>
    <w:rsid w:val="009D7D30"/>
    <w:rsid w:val="009E0563"/>
    <w:rsid w:val="009E1819"/>
    <w:rsid w:val="009E313B"/>
    <w:rsid w:val="009E353D"/>
    <w:rsid w:val="009E3A4D"/>
    <w:rsid w:val="009E4DE8"/>
    <w:rsid w:val="009E520E"/>
    <w:rsid w:val="009E5BA1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D4A"/>
    <w:rsid w:val="00A0112F"/>
    <w:rsid w:val="00A0225C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15AF"/>
    <w:rsid w:val="00A22C3A"/>
    <w:rsid w:val="00A23FA9"/>
    <w:rsid w:val="00A243A5"/>
    <w:rsid w:val="00A244ED"/>
    <w:rsid w:val="00A24973"/>
    <w:rsid w:val="00A2514B"/>
    <w:rsid w:val="00A26323"/>
    <w:rsid w:val="00A2655A"/>
    <w:rsid w:val="00A277C1"/>
    <w:rsid w:val="00A3196F"/>
    <w:rsid w:val="00A323D6"/>
    <w:rsid w:val="00A33375"/>
    <w:rsid w:val="00A3390E"/>
    <w:rsid w:val="00A34642"/>
    <w:rsid w:val="00A3651F"/>
    <w:rsid w:val="00A4065A"/>
    <w:rsid w:val="00A41072"/>
    <w:rsid w:val="00A413A5"/>
    <w:rsid w:val="00A41FA2"/>
    <w:rsid w:val="00A43F3E"/>
    <w:rsid w:val="00A447E9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BB4"/>
    <w:rsid w:val="00A538C1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9E3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19F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2B0"/>
    <w:rsid w:val="00AB74CC"/>
    <w:rsid w:val="00AC12F0"/>
    <w:rsid w:val="00AC178E"/>
    <w:rsid w:val="00AC1EB4"/>
    <w:rsid w:val="00AC2C0B"/>
    <w:rsid w:val="00AC3D97"/>
    <w:rsid w:val="00AC542D"/>
    <w:rsid w:val="00AC62B7"/>
    <w:rsid w:val="00AC6D65"/>
    <w:rsid w:val="00AC758E"/>
    <w:rsid w:val="00AC7CEA"/>
    <w:rsid w:val="00AD08B5"/>
    <w:rsid w:val="00AD4155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6C4C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19B"/>
    <w:rsid w:val="00B24391"/>
    <w:rsid w:val="00B26317"/>
    <w:rsid w:val="00B26789"/>
    <w:rsid w:val="00B27337"/>
    <w:rsid w:val="00B2799B"/>
    <w:rsid w:val="00B31405"/>
    <w:rsid w:val="00B314D3"/>
    <w:rsid w:val="00B3277C"/>
    <w:rsid w:val="00B328BF"/>
    <w:rsid w:val="00B32BBE"/>
    <w:rsid w:val="00B33E05"/>
    <w:rsid w:val="00B35126"/>
    <w:rsid w:val="00B35E45"/>
    <w:rsid w:val="00B36340"/>
    <w:rsid w:val="00B37AAF"/>
    <w:rsid w:val="00B402DC"/>
    <w:rsid w:val="00B419D1"/>
    <w:rsid w:val="00B4282C"/>
    <w:rsid w:val="00B44C76"/>
    <w:rsid w:val="00B45826"/>
    <w:rsid w:val="00B462B6"/>
    <w:rsid w:val="00B467F2"/>
    <w:rsid w:val="00B46C6C"/>
    <w:rsid w:val="00B50A12"/>
    <w:rsid w:val="00B51063"/>
    <w:rsid w:val="00B54503"/>
    <w:rsid w:val="00B5466D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25B"/>
    <w:rsid w:val="00B74709"/>
    <w:rsid w:val="00B76F65"/>
    <w:rsid w:val="00B7703F"/>
    <w:rsid w:val="00B80F42"/>
    <w:rsid w:val="00B80F8F"/>
    <w:rsid w:val="00B82553"/>
    <w:rsid w:val="00B83ED5"/>
    <w:rsid w:val="00B846CC"/>
    <w:rsid w:val="00B85553"/>
    <w:rsid w:val="00B861FC"/>
    <w:rsid w:val="00B86B96"/>
    <w:rsid w:val="00B87371"/>
    <w:rsid w:val="00B9098E"/>
    <w:rsid w:val="00B90F57"/>
    <w:rsid w:val="00B91C87"/>
    <w:rsid w:val="00B934EA"/>
    <w:rsid w:val="00B9352D"/>
    <w:rsid w:val="00B94D6C"/>
    <w:rsid w:val="00B963D2"/>
    <w:rsid w:val="00B97C34"/>
    <w:rsid w:val="00BA2FE7"/>
    <w:rsid w:val="00BA31C1"/>
    <w:rsid w:val="00BA3E07"/>
    <w:rsid w:val="00BA41D5"/>
    <w:rsid w:val="00BA47AF"/>
    <w:rsid w:val="00BA57B3"/>
    <w:rsid w:val="00BA689E"/>
    <w:rsid w:val="00BA765B"/>
    <w:rsid w:val="00BB1DF2"/>
    <w:rsid w:val="00BB2E05"/>
    <w:rsid w:val="00BB37EA"/>
    <w:rsid w:val="00BB4296"/>
    <w:rsid w:val="00BB552E"/>
    <w:rsid w:val="00BB609B"/>
    <w:rsid w:val="00BB6622"/>
    <w:rsid w:val="00BC0A4D"/>
    <w:rsid w:val="00BC4DB3"/>
    <w:rsid w:val="00BC64FA"/>
    <w:rsid w:val="00BC652F"/>
    <w:rsid w:val="00BD06C2"/>
    <w:rsid w:val="00BD0C07"/>
    <w:rsid w:val="00BD16EA"/>
    <w:rsid w:val="00BD2240"/>
    <w:rsid w:val="00BD53EA"/>
    <w:rsid w:val="00BD6A99"/>
    <w:rsid w:val="00BD72FC"/>
    <w:rsid w:val="00BE2735"/>
    <w:rsid w:val="00BE294C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92A"/>
    <w:rsid w:val="00C015F0"/>
    <w:rsid w:val="00C01A4F"/>
    <w:rsid w:val="00C01C8D"/>
    <w:rsid w:val="00C03369"/>
    <w:rsid w:val="00C03447"/>
    <w:rsid w:val="00C04344"/>
    <w:rsid w:val="00C0564D"/>
    <w:rsid w:val="00C06B8E"/>
    <w:rsid w:val="00C10AC1"/>
    <w:rsid w:val="00C1117C"/>
    <w:rsid w:val="00C1268C"/>
    <w:rsid w:val="00C14B97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2DEC"/>
    <w:rsid w:val="00C534D0"/>
    <w:rsid w:val="00C53DF5"/>
    <w:rsid w:val="00C56326"/>
    <w:rsid w:val="00C56673"/>
    <w:rsid w:val="00C604E7"/>
    <w:rsid w:val="00C60838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7E2"/>
    <w:rsid w:val="00C759CA"/>
    <w:rsid w:val="00C768D8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A16"/>
    <w:rsid w:val="00C917D5"/>
    <w:rsid w:val="00C9252C"/>
    <w:rsid w:val="00C93752"/>
    <w:rsid w:val="00C93AE6"/>
    <w:rsid w:val="00C958D8"/>
    <w:rsid w:val="00C97357"/>
    <w:rsid w:val="00C9778B"/>
    <w:rsid w:val="00C97D2A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0B2"/>
    <w:rsid w:val="00CB62DB"/>
    <w:rsid w:val="00CB6443"/>
    <w:rsid w:val="00CB7364"/>
    <w:rsid w:val="00CC0F55"/>
    <w:rsid w:val="00CC3532"/>
    <w:rsid w:val="00CC3557"/>
    <w:rsid w:val="00CC4BD0"/>
    <w:rsid w:val="00CC5C07"/>
    <w:rsid w:val="00CC5D05"/>
    <w:rsid w:val="00CC75D6"/>
    <w:rsid w:val="00CC7D65"/>
    <w:rsid w:val="00CD3C70"/>
    <w:rsid w:val="00CD3FC6"/>
    <w:rsid w:val="00CD402B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143"/>
    <w:rsid w:val="00CE12F7"/>
    <w:rsid w:val="00CE33D2"/>
    <w:rsid w:val="00CE41A6"/>
    <w:rsid w:val="00CE48AB"/>
    <w:rsid w:val="00CE5EEB"/>
    <w:rsid w:val="00CF0E3B"/>
    <w:rsid w:val="00CF1EAC"/>
    <w:rsid w:val="00CF2537"/>
    <w:rsid w:val="00CF3A14"/>
    <w:rsid w:val="00CF4275"/>
    <w:rsid w:val="00CF495D"/>
    <w:rsid w:val="00CF5F55"/>
    <w:rsid w:val="00CF6D67"/>
    <w:rsid w:val="00D02713"/>
    <w:rsid w:val="00D047EF"/>
    <w:rsid w:val="00D04CC8"/>
    <w:rsid w:val="00D0692A"/>
    <w:rsid w:val="00D07548"/>
    <w:rsid w:val="00D107B7"/>
    <w:rsid w:val="00D142A6"/>
    <w:rsid w:val="00D146E3"/>
    <w:rsid w:val="00D16151"/>
    <w:rsid w:val="00D20B70"/>
    <w:rsid w:val="00D232E0"/>
    <w:rsid w:val="00D2340C"/>
    <w:rsid w:val="00D2491F"/>
    <w:rsid w:val="00D2658F"/>
    <w:rsid w:val="00D27CE8"/>
    <w:rsid w:val="00D30501"/>
    <w:rsid w:val="00D30739"/>
    <w:rsid w:val="00D3151E"/>
    <w:rsid w:val="00D321E8"/>
    <w:rsid w:val="00D3268C"/>
    <w:rsid w:val="00D32CE5"/>
    <w:rsid w:val="00D343C0"/>
    <w:rsid w:val="00D34EDC"/>
    <w:rsid w:val="00D34FD6"/>
    <w:rsid w:val="00D35048"/>
    <w:rsid w:val="00D3632F"/>
    <w:rsid w:val="00D37B1B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A38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0BD"/>
    <w:rsid w:val="00D61CAE"/>
    <w:rsid w:val="00D63E77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3343"/>
    <w:rsid w:val="00D9522A"/>
    <w:rsid w:val="00D96922"/>
    <w:rsid w:val="00D96C6A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30E4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5C20"/>
    <w:rsid w:val="00DC65DC"/>
    <w:rsid w:val="00DC6B1E"/>
    <w:rsid w:val="00DC6CA5"/>
    <w:rsid w:val="00DC6E35"/>
    <w:rsid w:val="00DD0097"/>
    <w:rsid w:val="00DD04FD"/>
    <w:rsid w:val="00DD06DB"/>
    <w:rsid w:val="00DD10A4"/>
    <w:rsid w:val="00DD175D"/>
    <w:rsid w:val="00DD261E"/>
    <w:rsid w:val="00DD2C99"/>
    <w:rsid w:val="00DD38F6"/>
    <w:rsid w:val="00DD4948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42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C2F"/>
    <w:rsid w:val="00E12A69"/>
    <w:rsid w:val="00E13E0D"/>
    <w:rsid w:val="00E159F2"/>
    <w:rsid w:val="00E15C7F"/>
    <w:rsid w:val="00E16431"/>
    <w:rsid w:val="00E20476"/>
    <w:rsid w:val="00E20A35"/>
    <w:rsid w:val="00E218B5"/>
    <w:rsid w:val="00E21A37"/>
    <w:rsid w:val="00E2309B"/>
    <w:rsid w:val="00E2320A"/>
    <w:rsid w:val="00E23716"/>
    <w:rsid w:val="00E23934"/>
    <w:rsid w:val="00E24A0B"/>
    <w:rsid w:val="00E26F58"/>
    <w:rsid w:val="00E27181"/>
    <w:rsid w:val="00E2745B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06"/>
    <w:rsid w:val="00E46B7D"/>
    <w:rsid w:val="00E478EF"/>
    <w:rsid w:val="00E47B0D"/>
    <w:rsid w:val="00E47F07"/>
    <w:rsid w:val="00E52BEF"/>
    <w:rsid w:val="00E533C9"/>
    <w:rsid w:val="00E55386"/>
    <w:rsid w:val="00E55FAF"/>
    <w:rsid w:val="00E56EE2"/>
    <w:rsid w:val="00E60B6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5381"/>
    <w:rsid w:val="00E75D6F"/>
    <w:rsid w:val="00E76659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772"/>
    <w:rsid w:val="00E94472"/>
    <w:rsid w:val="00E9448C"/>
    <w:rsid w:val="00E959C1"/>
    <w:rsid w:val="00E95B29"/>
    <w:rsid w:val="00EA080D"/>
    <w:rsid w:val="00EA2061"/>
    <w:rsid w:val="00EA3E6F"/>
    <w:rsid w:val="00EA6C4A"/>
    <w:rsid w:val="00EA7998"/>
    <w:rsid w:val="00EB0DCD"/>
    <w:rsid w:val="00EB1D64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2E3"/>
    <w:rsid w:val="00EC3531"/>
    <w:rsid w:val="00EC3FC4"/>
    <w:rsid w:val="00EC5E5A"/>
    <w:rsid w:val="00EC6564"/>
    <w:rsid w:val="00ED01B8"/>
    <w:rsid w:val="00ED0FDA"/>
    <w:rsid w:val="00ED1431"/>
    <w:rsid w:val="00ED16D2"/>
    <w:rsid w:val="00ED334A"/>
    <w:rsid w:val="00ED4547"/>
    <w:rsid w:val="00ED56CF"/>
    <w:rsid w:val="00ED6560"/>
    <w:rsid w:val="00ED75D0"/>
    <w:rsid w:val="00ED7CB6"/>
    <w:rsid w:val="00EE4C61"/>
    <w:rsid w:val="00EE7AF4"/>
    <w:rsid w:val="00EF3EDB"/>
    <w:rsid w:val="00EF4119"/>
    <w:rsid w:val="00EF4B23"/>
    <w:rsid w:val="00EF6877"/>
    <w:rsid w:val="00EF71B1"/>
    <w:rsid w:val="00EF757D"/>
    <w:rsid w:val="00F0137C"/>
    <w:rsid w:val="00F013BE"/>
    <w:rsid w:val="00F02758"/>
    <w:rsid w:val="00F02BA5"/>
    <w:rsid w:val="00F02E39"/>
    <w:rsid w:val="00F03497"/>
    <w:rsid w:val="00F05394"/>
    <w:rsid w:val="00F05399"/>
    <w:rsid w:val="00F05DA4"/>
    <w:rsid w:val="00F0600A"/>
    <w:rsid w:val="00F0636C"/>
    <w:rsid w:val="00F06599"/>
    <w:rsid w:val="00F06827"/>
    <w:rsid w:val="00F070C9"/>
    <w:rsid w:val="00F114CB"/>
    <w:rsid w:val="00F1305F"/>
    <w:rsid w:val="00F14D41"/>
    <w:rsid w:val="00F15378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5F1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94C"/>
    <w:rsid w:val="00F6630F"/>
    <w:rsid w:val="00F66BE0"/>
    <w:rsid w:val="00F676B0"/>
    <w:rsid w:val="00F6775B"/>
    <w:rsid w:val="00F76250"/>
    <w:rsid w:val="00F77280"/>
    <w:rsid w:val="00F779F4"/>
    <w:rsid w:val="00F809FC"/>
    <w:rsid w:val="00F80B0B"/>
    <w:rsid w:val="00F82133"/>
    <w:rsid w:val="00F83AC5"/>
    <w:rsid w:val="00F84811"/>
    <w:rsid w:val="00F8587B"/>
    <w:rsid w:val="00F85E5A"/>
    <w:rsid w:val="00F876D6"/>
    <w:rsid w:val="00F9060B"/>
    <w:rsid w:val="00F9062B"/>
    <w:rsid w:val="00F9067D"/>
    <w:rsid w:val="00F91D07"/>
    <w:rsid w:val="00F92CDB"/>
    <w:rsid w:val="00F9345B"/>
    <w:rsid w:val="00F93648"/>
    <w:rsid w:val="00F93888"/>
    <w:rsid w:val="00F96D77"/>
    <w:rsid w:val="00F971B7"/>
    <w:rsid w:val="00FA10EC"/>
    <w:rsid w:val="00FA3AC4"/>
    <w:rsid w:val="00FA46A5"/>
    <w:rsid w:val="00FA46E3"/>
    <w:rsid w:val="00FA5F6A"/>
    <w:rsid w:val="00FA601E"/>
    <w:rsid w:val="00FA664D"/>
    <w:rsid w:val="00FB0DAB"/>
    <w:rsid w:val="00FB2492"/>
    <w:rsid w:val="00FB38B3"/>
    <w:rsid w:val="00FB39A3"/>
    <w:rsid w:val="00FB4D19"/>
    <w:rsid w:val="00FB4FA6"/>
    <w:rsid w:val="00FB692A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3BD"/>
    <w:rsid w:val="00FD55AB"/>
    <w:rsid w:val="00FD5829"/>
    <w:rsid w:val="00FD600A"/>
    <w:rsid w:val="00FD680F"/>
    <w:rsid w:val="00FD69DC"/>
    <w:rsid w:val="00FE0AF3"/>
    <w:rsid w:val="00FE152C"/>
    <w:rsid w:val="00FE177A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9926C6"/>
  <w15:chartTrackingRefBased/>
  <w15:docId w15:val="{514067B2-3762-4FEE-B4A4-939B611C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qFormat="1"/>
    <w:lsdException w:name="heading 2" w:qFormat="1"/>
    <w:lsdException w:name="heading 3" w:semiHidden="1" w:uiPriority="0" w:unhideWhenUsed="1"/>
    <w:lsdException w:name="heading 8" w:semiHidden="1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0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C5A14"/>
    <w:pPr>
      <w:spacing w:line="288" w:lineRule="auto"/>
      <w:ind w:firstLine="425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rsid w:val="006C5A14"/>
    <w:pPr>
      <w:keepNext/>
      <w:numPr>
        <w:numId w:val="9"/>
      </w:numPr>
      <w:spacing w:before="200"/>
      <w:contextualSpacing/>
      <w:jc w:val="center"/>
      <w:outlineLvl w:val="0"/>
    </w:pPr>
    <w:rPr>
      <w:b/>
      <w:sz w:val="32"/>
      <w:lang w:eastAsia="en-US"/>
    </w:rPr>
  </w:style>
  <w:style w:type="paragraph" w:styleId="20">
    <w:name w:val="heading 2"/>
    <w:basedOn w:val="a0"/>
    <w:next w:val="a0"/>
    <w:link w:val="21"/>
    <w:uiPriority w:val="99"/>
    <w:qFormat/>
    <w:rsid w:val="006C5A14"/>
    <w:pPr>
      <w:keepNext/>
      <w:keepLines/>
      <w:numPr>
        <w:ilvl w:val="1"/>
        <w:numId w:val="9"/>
      </w:numPr>
      <w:spacing w:before="200"/>
      <w:outlineLvl w:val="1"/>
    </w:pPr>
    <w:rPr>
      <w:b/>
      <w:bCs/>
      <w:sz w:val="28"/>
      <w:szCs w:val="26"/>
      <w:lang w:eastAsia="en-US"/>
    </w:rPr>
  </w:style>
  <w:style w:type="paragraph" w:styleId="3">
    <w:name w:val="heading 3"/>
    <w:basedOn w:val="a0"/>
    <w:next w:val="a0"/>
    <w:link w:val="30"/>
    <w:unhideWhenUsed/>
    <w:rsid w:val="006C5A14"/>
    <w:pPr>
      <w:keepNext/>
      <w:keepLines/>
      <w:numPr>
        <w:ilvl w:val="2"/>
        <w:numId w:val="9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rsid w:val="006C5A14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rsid w:val="006C5A14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rsid w:val="006C5A14"/>
    <w:pPr>
      <w:keepNext/>
      <w:keepLines/>
      <w:numPr>
        <w:ilvl w:val="5"/>
        <w:numId w:val="9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rsid w:val="006C5A14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rsid w:val="006C5A14"/>
    <w:pPr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9"/>
    <w:rsid w:val="006C5A14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C5A14"/>
    <w:rPr>
      <w:rFonts w:ascii="Times New Roman" w:eastAsia="Times New Roman" w:hAnsi="Times New Roman"/>
      <w:b/>
      <w:sz w:val="32"/>
      <w:szCs w:val="24"/>
      <w:lang w:eastAsia="en-US"/>
    </w:rPr>
  </w:style>
  <w:style w:type="character" w:customStyle="1" w:styleId="21">
    <w:name w:val="Заголовок 2 Знак"/>
    <w:link w:val="20"/>
    <w:uiPriority w:val="99"/>
    <w:locked/>
    <w:rsid w:val="006C5A14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9"/>
    <w:locked/>
    <w:rsid w:val="006C5A14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6C5A14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6C5A14"/>
    <w:rPr>
      <w:rFonts w:ascii="Cambria" w:eastAsia="Times New Roman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locked/>
    <w:rsid w:val="006C5A14"/>
    <w:rPr>
      <w:rFonts w:ascii="Cambria" w:eastAsia="Times New Roman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6C5A14"/>
    <w:rPr>
      <w:rFonts w:ascii="Cambria" w:eastAsia="Times New Roman" w:hAnsi="Cambria"/>
      <w:i/>
      <w:iCs/>
      <w:color w:val="404040"/>
    </w:rPr>
  </w:style>
  <w:style w:type="paragraph" w:styleId="a4">
    <w:name w:val="Title"/>
    <w:basedOn w:val="a0"/>
    <w:link w:val="a5"/>
    <w:uiPriority w:val="99"/>
    <w:rsid w:val="006C5A14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6C5A14"/>
    <w:rPr>
      <w:rFonts w:ascii="Times New Roman" w:eastAsia="Times New Roman" w:hAnsi="Times New Roman"/>
      <w:b/>
      <w:sz w:val="22"/>
      <w:szCs w:val="24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6C5A14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locked/>
    <w:rsid w:val="006C5A14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8">
    <w:name w:val="список с точками"/>
    <w:basedOn w:val="a0"/>
    <w:uiPriority w:val="99"/>
    <w:rsid w:val="006C5A14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6C5A14"/>
  </w:style>
  <w:style w:type="paragraph" w:styleId="a">
    <w:name w:val="Normal (Web)"/>
    <w:basedOn w:val="a0"/>
    <w:uiPriority w:val="99"/>
    <w:rsid w:val="006C5A14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aliases w:val="Подрисуночная"/>
    <w:basedOn w:val="a0"/>
    <w:next w:val="a0"/>
    <w:link w:val="ab"/>
    <w:uiPriority w:val="99"/>
    <w:rsid w:val="006C5A14"/>
    <w:pPr>
      <w:spacing w:after="140" w:line="480" w:lineRule="auto"/>
      <w:ind w:firstLine="0"/>
      <w:jc w:val="center"/>
    </w:pPr>
    <w:rPr>
      <w:bCs/>
      <w:smallCaps/>
      <w:sz w:val="20"/>
    </w:rPr>
  </w:style>
  <w:style w:type="character" w:customStyle="1" w:styleId="ab">
    <w:name w:val="Подзаголовок Знак"/>
    <w:aliases w:val="Подрисуночная Знак"/>
    <w:link w:val="aa"/>
    <w:uiPriority w:val="99"/>
    <w:locked/>
    <w:rsid w:val="006C5A14"/>
    <w:rPr>
      <w:rFonts w:ascii="Times New Roman" w:eastAsia="Times New Roman" w:hAnsi="Times New Roman"/>
      <w:bCs/>
      <w:smallCaps/>
      <w:szCs w:val="24"/>
    </w:rPr>
  </w:style>
  <w:style w:type="paragraph" w:styleId="ac">
    <w:name w:val="Body Text"/>
    <w:basedOn w:val="a0"/>
    <w:link w:val="ad"/>
    <w:uiPriority w:val="99"/>
    <w:rsid w:val="006C5A14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6C5A14"/>
    <w:rPr>
      <w:rFonts w:ascii="Times New Roman" w:eastAsia="Times New Roman" w:hAnsi="Times New Roman"/>
      <w:b/>
      <w:sz w:val="28"/>
      <w:szCs w:val="24"/>
    </w:rPr>
  </w:style>
  <w:style w:type="paragraph" w:styleId="22">
    <w:name w:val="Body Text Indent 2"/>
    <w:aliases w:val="Знак"/>
    <w:basedOn w:val="a0"/>
    <w:link w:val="23"/>
    <w:uiPriority w:val="99"/>
    <w:semiHidden/>
    <w:rsid w:val="006C5A14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6C5A14"/>
    <w:rPr>
      <w:rFonts w:ascii="Times New Roman" w:eastAsia="Times New Roman" w:hAnsi="Times New Roman"/>
      <w:b/>
      <w:sz w:val="24"/>
      <w:szCs w:val="24"/>
    </w:rPr>
  </w:style>
  <w:style w:type="paragraph" w:styleId="31">
    <w:name w:val="Body Text Indent 3"/>
    <w:basedOn w:val="a0"/>
    <w:link w:val="32"/>
    <w:uiPriority w:val="99"/>
    <w:rsid w:val="006C5A14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1">
    <w:name w:val="Знак Знак Знак Знак Знак Знак Знак1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6C5A14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6C5A14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6C5A1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6C5A1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rsid w:val="006C5A14"/>
    <w:pPr>
      <w:ind w:left="720"/>
      <w:contextualSpacing/>
    </w:pPr>
  </w:style>
  <w:style w:type="table" w:styleId="af3">
    <w:name w:val="Table Grid"/>
    <w:basedOn w:val="a2"/>
    <w:uiPriority w:val="99"/>
    <w:rsid w:val="006C5A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C5A14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6C5A1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6C5A14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2">
    <w:name w:val="Основной текст1"/>
    <w:uiPriority w:val="99"/>
    <w:rsid w:val="006C5A14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uiPriority w:val="99"/>
    <w:rsid w:val="006C5A14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6C5A14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6C5A14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6C5A14"/>
    <w:rPr>
      <w:rFonts w:cs="Times New Roman"/>
    </w:rPr>
  </w:style>
  <w:style w:type="character" w:styleId="af7">
    <w:name w:val="Hyperlink"/>
    <w:uiPriority w:val="99"/>
    <w:rsid w:val="006C5A14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6C5A14"/>
    <w:rPr>
      <w:rFonts w:ascii="Times New Roman" w:hAnsi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6C5A14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paragraph" w:customStyle="1" w:styleId="13">
    <w:name w:val="Обычный1"/>
    <w:rsid w:val="006C5A14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6C5A14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6C5A14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6C5A14"/>
    <w:rPr>
      <w:rFonts w:eastAsia="Times New Roman"/>
      <w:sz w:val="22"/>
      <w:szCs w:val="22"/>
    </w:rPr>
  </w:style>
  <w:style w:type="paragraph" w:customStyle="1" w:styleId="Default">
    <w:name w:val="Default"/>
    <w:uiPriority w:val="99"/>
    <w:rsid w:val="006C5A1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6C5A14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6C5A14"/>
    <w:rPr>
      <w:rFonts w:eastAsia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6C5A14"/>
    <w:rPr>
      <w:rFonts w:cs="Times New Roman"/>
    </w:rPr>
  </w:style>
  <w:style w:type="character" w:customStyle="1" w:styleId="hps">
    <w:name w:val="hps"/>
    <w:rsid w:val="006C5A14"/>
    <w:rPr>
      <w:rFonts w:cs="Times New Roman"/>
    </w:rPr>
  </w:style>
  <w:style w:type="character" w:customStyle="1" w:styleId="41">
    <w:name w:val="Знак Знак4"/>
    <w:uiPriority w:val="99"/>
    <w:rsid w:val="006C5A1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6C5A14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6C5A14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6C5A14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6C5A14"/>
    <w:pPr>
      <w:spacing w:before="100" w:beforeAutospacing="1" w:after="100" w:afterAutospacing="1"/>
    </w:pPr>
  </w:style>
  <w:style w:type="paragraph" w:styleId="af9">
    <w:name w:val="List Bullet"/>
    <w:basedOn w:val="a0"/>
    <w:rsid w:val="006C5A14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6C5A14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6C5A14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6C5A14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6C5A14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6C5A14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6C5A14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6C5A14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6C5A14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6C5A14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6C5A14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6C5A14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6C5A14"/>
    <w:rPr>
      <w:rFonts w:ascii="Courier New" w:eastAsia="Times New Roman" w:hAnsi="Courier New" w:cs="Courier New"/>
    </w:rPr>
  </w:style>
  <w:style w:type="character" w:customStyle="1" w:styleId="apple-style-span">
    <w:name w:val="apple-style-span"/>
    <w:uiPriority w:val="99"/>
    <w:rsid w:val="006C5A14"/>
    <w:rPr>
      <w:rFonts w:cs="Times New Roman"/>
    </w:rPr>
  </w:style>
  <w:style w:type="character" w:customStyle="1" w:styleId="translation">
    <w:name w:val="translation"/>
    <w:rsid w:val="006C5A14"/>
    <w:rPr>
      <w:rFonts w:cs="Times New Roman"/>
    </w:rPr>
  </w:style>
  <w:style w:type="paragraph" w:customStyle="1" w:styleId="36">
    <w:name w:val="Абзац списка3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6C5A14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6C5A14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6C5A14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6C5A14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rsid w:val="006C5A14"/>
  </w:style>
  <w:style w:type="character" w:customStyle="1" w:styleId="times1404200418041e2char">
    <w:name w:val="times14___0420_0418_041e2__char"/>
    <w:rsid w:val="006C5A14"/>
  </w:style>
  <w:style w:type="paragraph" w:customStyle="1" w:styleId="Times1412">
    <w:name w:val="Стиль Timesмаркер14 + Междустр.интервал:  множитель 12 ин"/>
    <w:basedOn w:val="a0"/>
    <w:rsid w:val="006C5A14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rsid w:val="006C5A14"/>
    <w:pPr>
      <w:tabs>
        <w:tab w:val="left" w:pos="709"/>
      </w:tabs>
      <w:ind w:firstLine="397"/>
      <w:jc w:val="both"/>
    </w:pPr>
  </w:style>
  <w:style w:type="character" w:customStyle="1" w:styleId="Times1420">
    <w:name w:val="Times14_РИО2 Знак"/>
    <w:link w:val="Times142"/>
    <w:rsid w:val="006C5A14"/>
    <w:rPr>
      <w:rFonts w:ascii="Times New Roman" w:eastAsia="Times New Roman" w:hAnsi="Times New Roman"/>
      <w:sz w:val="24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rsid w:val="006C5A14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6C5A14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C5A14"/>
    <w:rPr>
      <w:i/>
      <w:iCs/>
    </w:rPr>
  </w:style>
  <w:style w:type="character" w:customStyle="1" w:styleId="15">
    <w:name w:val="Основной шрифт абзаца1"/>
    <w:rsid w:val="006C5A14"/>
  </w:style>
  <w:style w:type="paragraph" w:styleId="afc">
    <w:name w:val="caption"/>
    <w:basedOn w:val="a0"/>
    <w:next w:val="a0"/>
    <w:rsid w:val="006C5A14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6C5A14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6C5A14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6C5A14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rsid w:val="006C5A14"/>
  </w:style>
  <w:style w:type="paragraph" w:customStyle="1" w:styleId="61">
    <w:name w:val="Абзац списка6"/>
    <w:basedOn w:val="a0"/>
    <w:rsid w:val="006C5A14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6C5A14"/>
    <w:rPr>
      <w:rFonts w:ascii="Cambria" w:eastAsia="Times New Roman" w:hAnsi="Cambria"/>
      <w:b/>
      <w:bCs/>
      <w:color w:val="4F81BD"/>
      <w:sz w:val="24"/>
      <w:szCs w:val="24"/>
    </w:rPr>
  </w:style>
  <w:style w:type="character" w:styleId="aff">
    <w:name w:val="Book Title"/>
    <w:uiPriority w:val="33"/>
    <w:rsid w:val="006C5A14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rsid w:val="006C5A14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6C5A14"/>
    <w:rPr>
      <w:rFonts w:ascii="Times New Roman" w:eastAsia="Times New Roman" w:hAnsi="Times New Roman"/>
      <w:sz w:val="24"/>
      <w:szCs w:val="24"/>
      <w:lang w:val="en-US" w:eastAsia="x-none"/>
    </w:rPr>
  </w:style>
  <w:style w:type="character" w:customStyle="1" w:styleId="80">
    <w:name w:val="Заголовок 8 Знак"/>
    <w:link w:val="8"/>
    <w:semiHidden/>
    <w:rsid w:val="006C5A14"/>
    <w:rPr>
      <w:rFonts w:eastAsia="Times New Roman"/>
      <w:i/>
      <w:iCs/>
      <w:sz w:val="24"/>
      <w:szCs w:val="24"/>
    </w:rPr>
  </w:style>
  <w:style w:type="paragraph" w:customStyle="1" w:styleId="-1">
    <w:name w:val="Обычный-1"/>
    <w:basedOn w:val="a0"/>
    <w:autoRedefine/>
    <w:rsid w:val="006C5A14"/>
    <w:pPr>
      <w:jc w:val="both"/>
    </w:pPr>
    <w:rPr>
      <w:color w:val="000000"/>
      <w:szCs w:val="28"/>
    </w:rPr>
  </w:style>
  <w:style w:type="paragraph" w:customStyle="1" w:styleId="120">
    <w:name w:val="12Обычный"/>
    <w:basedOn w:val="a0"/>
    <w:qFormat/>
    <w:rsid w:val="006C5A14"/>
    <w:pPr>
      <w:jc w:val="both"/>
    </w:pPr>
    <w:rPr>
      <w:color w:val="000000"/>
      <w:szCs w:val="28"/>
    </w:rPr>
  </w:style>
  <w:style w:type="paragraph" w:customStyle="1" w:styleId="16">
    <w:name w:val="1_Заголовок"/>
    <w:basedOn w:val="1"/>
    <w:autoRedefine/>
    <w:qFormat/>
    <w:rsid w:val="006C5A14"/>
    <w:pPr>
      <w:spacing w:line="360" w:lineRule="auto"/>
      <w:contextualSpacing w:val="0"/>
    </w:pPr>
    <w:rPr>
      <w:szCs w:val="28"/>
      <w:lang w:eastAsia="ru-RU"/>
    </w:rPr>
  </w:style>
  <w:style w:type="paragraph" w:customStyle="1" w:styleId="2a">
    <w:name w:val="2_Заголовок"/>
    <w:basedOn w:val="20"/>
    <w:autoRedefine/>
    <w:qFormat/>
    <w:rsid w:val="006C5A14"/>
    <w:pPr>
      <w:numPr>
        <w:ilvl w:val="0"/>
        <w:numId w:val="0"/>
      </w:numPr>
      <w:spacing w:line="240" w:lineRule="auto"/>
    </w:pPr>
    <w:rPr>
      <w:color w:val="000000"/>
      <w:lang w:eastAsia="ru-RU"/>
    </w:rPr>
  </w:style>
  <w:style w:type="paragraph" w:customStyle="1" w:styleId="aff1">
    <w:name w:val="Подрисуночный"/>
    <w:basedOn w:val="a0"/>
    <w:autoRedefine/>
    <w:qFormat/>
    <w:rsid w:val="006C5A14"/>
    <w:pPr>
      <w:spacing w:after="200" w:line="360" w:lineRule="auto"/>
      <w:ind w:firstLine="0"/>
      <w:jc w:val="center"/>
    </w:pPr>
    <w:rPr>
      <w:sz w:val="20"/>
      <w:szCs w:val="28"/>
    </w:rPr>
  </w:style>
  <w:style w:type="paragraph" w:customStyle="1" w:styleId="aff2">
    <w:name w:val="Формула"/>
    <w:basedOn w:val="120"/>
    <w:next w:val="120"/>
    <w:qFormat/>
    <w:rsid w:val="006C5A14"/>
    <w:pPr>
      <w:spacing w:before="300" w:after="300" w:line="240" w:lineRule="auto"/>
      <w:ind w:left="5103" w:firstLine="0"/>
      <w:jc w:val="left"/>
    </w:pPr>
  </w:style>
  <w:style w:type="paragraph" w:customStyle="1" w:styleId="aff3">
    <w:name w:val="Рисунок"/>
    <w:basedOn w:val="120"/>
    <w:qFormat/>
    <w:rsid w:val="006C5A14"/>
    <w:pPr>
      <w:spacing w:before="240" w:line="240" w:lineRule="auto"/>
      <w:ind w:firstLine="0"/>
      <w:jc w:val="center"/>
    </w:pPr>
    <w:rPr>
      <w:noProof/>
      <w:lang w:val="en-US" w:eastAsia="en-US"/>
    </w:rPr>
  </w:style>
  <w:style w:type="paragraph" w:styleId="aff4">
    <w:name w:val="TOC Heading"/>
    <w:basedOn w:val="1"/>
    <w:next w:val="a0"/>
    <w:uiPriority w:val="39"/>
    <w:unhideWhenUsed/>
    <w:rsid w:val="006C5A14"/>
    <w:pPr>
      <w:keepLines/>
      <w:spacing w:before="480" w:line="276" w:lineRule="auto"/>
      <w:contextualSpacing w:val="0"/>
      <w:jc w:val="left"/>
      <w:outlineLvl w:val="9"/>
    </w:pPr>
    <w:rPr>
      <w:rFonts w:ascii="Cambria" w:eastAsia="MS Gothic" w:hAnsi="Cambria"/>
      <w:bCs/>
      <w:color w:val="365F91"/>
      <w:sz w:val="28"/>
      <w:szCs w:val="28"/>
      <w:lang w:val="en-US" w:eastAsia="ja-JP"/>
    </w:rPr>
  </w:style>
  <w:style w:type="paragraph" w:styleId="17">
    <w:name w:val="toc 1"/>
    <w:basedOn w:val="a0"/>
    <w:next w:val="a0"/>
    <w:autoRedefine/>
    <w:uiPriority w:val="39"/>
    <w:rsid w:val="006C5A14"/>
    <w:pPr>
      <w:tabs>
        <w:tab w:val="right" w:leader="dot" w:pos="9628"/>
      </w:tabs>
    </w:pPr>
  </w:style>
  <w:style w:type="paragraph" w:styleId="2b">
    <w:name w:val="toc 2"/>
    <w:basedOn w:val="a0"/>
    <w:next w:val="a0"/>
    <w:autoRedefine/>
    <w:uiPriority w:val="39"/>
    <w:rsid w:val="006C5A14"/>
    <w:pPr>
      <w:ind w:left="240"/>
    </w:pPr>
  </w:style>
  <w:style w:type="paragraph" w:customStyle="1" w:styleId="18">
    <w:name w:val="Не 1 Заг"/>
    <w:basedOn w:val="120"/>
    <w:qFormat/>
    <w:rsid w:val="00D37B1B"/>
    <w:pPr>
      <w:spacing w:before="30" w:line="360" w:lineRule="auto"/>
      <w:ind w:firstLine="0"/>
      <w:jc w:val="center"/>
    </w:pPr>
    <w:rPr>
      <w:b/>
      <w:sz w:val="32"/>
    </w:rPr>
  </w:style>
  <w:style w:type="paragraph" w:customStyle="1" w:styleId="2c">
    <w:name w:val="Не 2 заг"/>
    <w:basedOn w:val="18"/>
    <w:rsid w:val="00D37B1B"/>
    <w:pPr>
      <w:jc w:val="left"/>
    </w:pPr>
    <w:rPr>
      <w:sz w:val="28"/>
    </w:rPr>
  </w:style>
  <w:style w:type="paragraph" w:customStyle="1" w:styleId="37">
    <w:name w:val="3_Заголовок"/>
    <w:basedOn w:val="3"/>
    <w:next w:val="120"/>
    <w:rsid w:val="006C5A14"/>
    <w:pPr>
      <w:numPr>
        <w:ilvl w:val="0"/>
        <w:numId w:val="0"/>
      </w:numPr>
      <w:spacing w:line="240" w:lineRule="auto"/>
    </w:pPr>
    <w:rPr>
      <w:rFonts w:ascii="Times New Roman" w:hAnsi="Times New Roman"/>
      <w:color w:val="auto"/>
      <w:sz w:val="28"/>
      <w:szCs w:val="32"/>
    </w:rPr>
  </w:style>
  <w:style w:type="paragraph" w:customStyle="1" w:styleId="38">
    <w:name w:val="Заг3"/>
    <w:basedOn w:val="3"/>
    <w:rsid w:val="00FE177A"/>
    <w:rPr>
      <w:rFonts w:ascii="Times New Roman" w:hAnsi="Times New Roman"/>
      <w:color w:val="auto"/>
      <w:sz w:val="28"/>
    </w:rPr>
  </w:style>
  <w:style w:type="numbering" w:customStyle="1" w:styleId="Style1">
    <w:name w:val="Style1"/>
    <w:uiPriority w:val="99"/>
    <w:rsid w:val="00FE177A"/>
    <w:pPr>
      <w:numPr>
        <w:numId w:val="13"/>
      </w:numPr>
    </w:pPr>
  </w:style>
  <w:style w:type="numbering" w:customStyle="1" w:styleId="Style2">
    <w:name w:val="Style2"/>
    <w:uiPriority w:val="99"/>
    <w:rsid w:val="00FE177A"/>
    <w:pPr>
      <w:numPr>
        <w:numId w:val="16"/>
      </w:numPr>
    </w:pPr>
  </w:style>
  <w:style w:type="paragraph" w:customStyle="1" w:styleId="aff5">
    <w:name w:val="Листинг"/>
    <w:basedOn w:val="a0"/>
    <w:link w:val="aff6"/>
    <w:qFormat/>
    <w:rsid w:val="00FD53BD"/>
    <w:pPr>
      <w:ind w:firstLine="0"/>
    </w:pPr>
  </w:style>
  <w:style w:type="character" w:customStyle="1" w:styleId="aff6">
    <w:name w:val="Листинг Знак"/>
    <w:link w:val="aff5"/>
    <w:rsid w:val="00FD53BD"/>
    <w:rPr>
      <w:rFonts w:ascii="Times New Roman" w:eastAsia="Times New Roman" w:hAnsi="Times New Roman"/>
      <w:sz w:val="24"/>
      <w:szCs w:val="24"/>
    </w:rPr>
  </w:style>
  <w:style w:type="paragraph" w:customStyle="1" w:styleId="alt">
    <w:name w:val="alt"/>
    <w:basedOn w:val="a0"/>
    <w:rsid w:val="002E311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customStyle="1" w:styleId="preprocessor">
    <w:name w:val="preprocessor"/>
    <w:basedOn w:val="a1"/>
    <w:rsid w:val="002E3110"/>
  </w:style>
  <w:style w:type="character" w:customStyle="1" w:styleId="keyword">
    <w:name w:val="keyword"/>
    <w:basedOn w:val="a1"/>
    <w:rsid w:val="002E3110"/>
  </w:style>
  <w:style w:type="character" w:customStyle="1" w:styleId="comment">
    <w:name w:val="comment"/>
    <w:basedOn w:val="a1"/>
    <w:rsid w:val="002E3110"/>
  </w:style>
  <w:style w:type="character" w:customStyle="1" w:styleId="datatypes">
    <w:name w:val="datatypes"/>
    <w:basedOn w:val="a1"/>
    <w:rsid w:val="002E3110"/>
  </w:style>
  <w:style w:type="character" w:customStyle="1" w:styleId="string">
    <w:name w:val="string"/>
    <w:basedOn w:val="a1"/>
    <w:rsid w:val="002E3110"/>
  </w:style>
  <w:style w:type="paragraph" w:customStyle="1" w:styleId="msonormal0">
    <w:name w:val="msonormal"/>
    <w:basedOn w:val="a0"/>
    <w:rsid w:val="001639FF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3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672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06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3008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63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0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pcl\Documents\&#1064;&#1072;&#1073;&#1083;&#1086;&#10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2D174-92A5-41D7-AD60-7068CCA6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468</TotalTime>
  <Pages>8</Pages>
  <Words>1459</Words>
  <Characters>8318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9758</CharactersWithSpaces>
  <SharedDoc>false</SharedDoc>
  <HLinks>
    <vt:vector size="66" baseType="variant"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https://www.mendeley.com/</vt:lpwstr>
      </vt:variant>
      <vt:variant>
        <vt:lpwstr/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_Toc532747623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_Toc532747622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_Toc532747618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_Toc532747617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_Toc532747614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_Toc532747608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_Toc532747604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_Toc532747601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_Toc532747598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_Toc532747593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</cp:lastModifiedBy>
  <cp:revision>12</cp:revision>
  <cp:lastPrinted>2020-02-17T06:55:00Z</cp:lastPrinted>
  <dcterms:created xsi:type="dcterms:W3CDTF">2020-02-16T21:45:00Z</dcterms:created>
  <dcterms:modified xsi:type="dcterms:W3CDTF">2020-05-07T22:14:00Z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http://www.zotero.org/styles/gost-r-7-0-5-2008-numeric-alphabetical</vt:lpwstr>
  </property>
  <property fmtid="{D5CDD505-2E9C-101B-9397-08002B2CF9AE}" pid="24" name="Mendeley Unique User Id_1">
    <vt:lpwstr>a432ebca-f4c5-309c-b2e9-5433f3997e60</vt:lpwstr>
  </property>
</Properties>
</file>